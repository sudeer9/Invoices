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9A4" w14:textId="77777777" w:rsidR="00A369C3" w:rsidRPr="00A369C3" w:rsidRDefault="00A369C3">
      <w:pPr>
        <w:rPr>
          <w:rFonts w:ascii="Calibri" w:hAnsi="Calibri"/>
          <w:b/>
          <w:sz w:val="40"/>
          <w:szCs w:val="40"/>
          <w:lang w:val="en-GB"/>
        </w:rPr>
      </w:pPr>
      <w:r>
        <w:rPr>
          <w:rFonts w:ascii="Calibri" w:hAnsi="Calibri"/>
          <w:b/>
          <w:sz w:val="40"/>
          <w:szCs w:val="40"/>
          <w:lang w:val="en-GB"/>
        </w:rPr>
        <w:t xml:space="preserve">                                          </w:t>
      </w:r>
      <w:r w:rsidRPr="00A369C3">
        <w:rPr>
          <w:rFonts w:ascii="Calibri" w:hAnsi="Calibri"/>
          <w:b/>
          <w:sz w:val="40"/>
          <w:szCs w:val="40"/>
          <w:lang w:val="en-GB"/>
        </w:rPr>
        <w:t>Online Invoice</w:t>
      </w:r>
    </w:p>
    <w:p w14:paraId="6A8F9E26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22B31324" w14:textId="77777777" w:rsidR="00A369C3" w:rsidRDefault="00A369C3">
      <w:pPr>
        <w:rPr>
          <w:rFonts w:ascii="Calibri" w:hAnsi="Calibri"/>
          <w:b/>
          <w:sz w:val="24"/>
          <w:lang w:val="en-GB"/>
        </w:rPr>
      </w:pPr>
    </w:p>
    <w:p w14:paraId="4AF20A45" w14:textId="12200160" w:rsidR="0042307B" w:rsidRDefault="00B8032D">
      <w:pPr>
        <w:rPr>
          <w:rFonts w:ascii="Calibri" w:hAnsi="Calibri"/>
          <w:b/>
          <w:sz w:val="24"/>
          <w:lang w:val="en-GB"/>
        </w:rPr>
      </w:pPr>
      <w:r>
        <w:rPr>
          <w:rFonts w:ascii="Calibri" w:hAnsi="Calibri"/>
          <w:b/>
          <w:sz w:val="24"/>
          <w:lang w:val="en-GB"/>
        </w:rPr>
        <w:t>Name :</w:t>
      </w:r>
      <w:r w:rsidR="00DE0E53">
        <w:rPr>
          <w:rFonts w:ascii="Calibri" w:hAnsi="Calibri"/>
          <w:b/>
          <w:sz w:val="24"/>
          <w:lang w:val="en-GB"/>
        </w:rPr>
        <w:t xml:space="preserve"> </w:t>
      </w:r>
      <w:r w:rsidR="002E2B17">
        <w:rPr>
          <w:rFonts w:ascii="Calibri" w:hAnsi="Calibri"/>
          <w:b/>
          <w:sz w:val="24"/>
          <w:lang w:val="en-GB"/>
        </w:rPr>
        <w:t>Sudeerkumara.S</w:t>
      </w:r>
    </w:p>
    <w:p w14:paraId="4280C9C4" w14:textId="77777777" w:rsidR="009D29B7" w:rsidRPr="00C01761" w:rsidRDefault="009D29B7">
      <w:pPr>
        <w:rPr>
          <w:rFonts w:asciiTheme="minorHAnsi" w:hAnsiTheme="minorHAnsi"/>
          <w:sz w:val="24"/>
          <w:lang w:val="en-GB"/>
        </w:rPr>
      </w:pPr>
    </w:p>
    <w:tbl>
      <w:tblPr>
        <w:tblpPr w:leftFromText="180" w:rightFromText="180" w:vertAnchor="text" w:tblpY="1"/>
        <w:tblOverlap w:val="never"/>
        <w:tblW w:w="10016" w:type="dxa"/>
        <w:tblLayout w:type="fixed"/>
        <w:tblLook w:val="0000" w:firstRow="0" w:lastRow="0" w:firstColumn="0" w:lastColumn="0" w:noHBand="0" w:noVBand="0"/>
      </w:tblPr>
      <w:tblGrid>
        <w:gridCol w:w="5508"/>
        <w:gridCol w:w="1700"/>
        <w:gridCol w:w="2808"/>
      </w:tblGrid>
      <w:tr w:rsidR="00F73CF7" w:rsidRPr="00B00D04" w14:paraId="4EA753BC" w14:textId="77777777" w:rsidTr="00BC67E3">
        <w:tc>
          <w:tcPr>
            <w:tcW w:w="7208" w:type="dxa"/>
            <w:gridSpan w:val="2"/>
          </w:tcPr>
          <w:p w14:paraId="61C92FBB" w14:textId="4642C335" w:rsidR="00DE0E53" w:rsidRDefault="00DE0E53" w:rsidP="00DE0E53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Address : </w:t>
            </w:r>
            <w:r w:rsidR="002E2B17">
              <w:rPr>
                <w:rFonts w:ascii="Calibri" w:hAnsi="Calibri"/>
                <w:sz w:val="24"/>
                <w:lang w:val="en-GB"/>
              </w:rPr>
              <w:t>Behind ka</w:t>
            </w:r>
            <w:r w:rsidR="00D55AD4">
              <w:rPr>
                <w:rFonts w:ascii="Calibri" w:hAnsi="Calibri"/>
                <w:sz w:val="24"/>
                <w:lang w:val="en-GB"/>
              </w:rPr>
              <w:t>l</w:t>
            </w:r>
            <w:r w:rsidR="002E2B17">
              <w:rPr>
                <w:rFonts w:ascii="Calibri" w:hAnsi="Calibri"/>
                <w:sz w:val="24"/>
                <w:lang w:val="en-GB"/>
              </w:rPr>
              <w:t>pavruksha appartments,19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main, 20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cross,SMS layout, JP Nagar 5</w:t>
            </w:r>
            <w:r w:rsidR="002E2B17" w:rsidRPr="002E2B17">
              <w:rPr>
                <w:rFonts w:ascii="Calibri" w:hAnsi="Calibri"/>
                <w:sz w:val="24"/>
                <w:vertAlign w:val="superscript"/>
                <w:lang w:val="en-GB"/>
              </w:rPr>
              <w:t>th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phase</w:t>
            </w:r>
          </w:p>
          <w:p w14:paraId="7E38F65E" w14:textId="205A5DE2" w:rsidR="009D29B7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</w:t>
            </w:r>
            <w:r w:rsidR="002E2B17">
              <w:rPr>
                <w:rFonts w:ascii="Calibri" w:hAnsi="Calibri"/>
                <w:sz w:val="24"/>
                <w:lang w:val="en-GB"/>
              </w:rPr>
              <w:t xml:space="preserve">               Bangalore-560078  </w:t>
            </w:r>
          </w:p>
          <w:p w14:paraId="6A506164" w14:textId="0DB57B93" w:rsidR="00DE0E53" w:rsidRPr="00E40A8C" w:rsidRDefault="00DE0E53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                  </w:t>
            </w:r>
          </w:p>
          <w:p w14:paraId="28B5333D" w14:textId="7795E11D" w:rsidR="00E40A8C" w:rsidRPr="00E40A8C" w:rsidRDefault="00B8032D" w:rsidP="00E40A8C">
            <w:pPr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Mobile No: +91 </w:t>
            </w:r>
            <w:r w:rsidR="002E2B17">
              <w:rPr>
                <w:rFonts w:ascii="Calibri" w:hAnsi="Calibri"/>
                <w:sz w:val="24"/>
                <w:lang w:val="en-GB"/>
              </w:rPr>
              <w:t>9980238248</w:t>
            </w:r>
          </w:p>
          <w:p w14:paraId="4A7B72F1" w14:textId="135830E7" w:rsidR="003A79EE" w:rsidRPr="00B00D04" w:rsidRDefault="00B8032D" w:rsidP="00E40A8C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Email: </w:t>
            </w:r>
            <w:r w:rsidR="002E2B17">
              <w:rPr>
                <w:rFonts w:ascii="Calibri" w:hAnsi="Calibri"/>
                <w:sz w:val="24"/>
                <w:lang w:val="en-GB"/>
              </w:rPr>
              <w:t>sudeer.414@gmail.com</w:t>
            </w:r>
          </w:p>
        </w:tc>
        <w:tc>
          <w:tcPr>
            <w:tcW w:w="2808" w:type="dxa"/>
          </w:tcPr>
          <w:p w14:paraId="7CF561D6" w14:textId="3B4C9090" w:rsidR="00F73CF7" w:rsidRPr="00B00D04" w:rsidRDefault="00B8032D" w:rsidP="00BC67E3">
            <w:pPr>
              <w:ind w:left="-8" w:firstLine="8"/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 xml:space="preserve">INVOICE </w:t>
            </w:r>
            <w:r w:rsidR="008E01A4" w:rsidRPr="00B00D04">
              <w:rPr>
                <w:rFonts w:asciiTheme="minorHAnsi" w:hAnsiTheme="minorHAnsi"/>
                <w:b/>
                <w:sz w:val="24"/>
                <w:lang w:val="en-GB"/>
              </w:rPr>
              <w:t>No</w:t>
            </w:r>
            <w:r w:rsidR="000E46E5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  <w:r w:rsidR="009D29B7">
              <w:rPr>
                <w:rFonts w:asciiTheme="minorHAnsi" w:hAnsiTheme="minorHAnsi"/>
                <w:b/>
                <w:sz w:val="24"/>
                <w:lang w:val="en-GB"/>
              </w:rPr>
              <w:t>[SH</w:t>
            </w:r>
            <w:r w:rsidR="004A0BD8">
              <w:rPr>
                <w:rFonts w:asciiTheme="minorHAnsi" w:hAnsiTheme="minorHAnsi"/>
                <w:b/>
                <w:sz w:val="24"/>
                <w:lang w:val="en-GB"/>
              </w:rPr>
              <w:t>31</w:t>
            </w:r>
            <w:r w:rsidR="0042307B" w:rsidRPr="00B00D04">
              <w:rPr>
                <w:rFonts w:asciiTheme="minorHAnsi" w:hAnsiTheme="minorHAnsi"/>
                <w:b/>
                <w:sz w:val="24"/>
                <w:lang w:val="en-GB"/>
              </w:rPr>
              <w:t>]</w:t>
            </w:r>
          </w:p>
          <w:p w14:paraId="6CB74A39" w14:textId="1516F538" w:rsidR="00F73CF7" w:rsidRPr="00B00D04" w:rsidRDefault="008E01A4" w:rsidP="000E46E5">
            <w:pPr>
              <w:ind w:left="-8" w:firstLine="8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b/>
                <w:sz w:val="24"/>
                <w:lang w:val="en-GB"/>
              </w:rPr>
              <w:t xml:space="preserve">DATE: </w:t>
            </w:r>
            <w:r w:rsidR="00132C1F">
              <w:rPr>
                <w:rFonts w:asciiTheme="minorHAnsi" w:hAnsiTheme="minorHAnsi"/>
                <w:b/>
                <w:sz w:val="24"/>
                <w:lang w:val="en-GB"/>
              </w:rPr>
              <w:t>1</w:t>
            </w:r>
            <w:r w:rsidR="000836E6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0</w:t>
            </w:r>
            <w:r w:rsidR="004A0BD8">
              <w:rPr>
                <w:rFonts w:asciiTheme="minorHAnsi" w:hAnsiTheme="minorHAnsi"/>
                <w:b/>
                <w:sz w:val="24"/>
                <w:lang w:val="en-GB"/>
              </w:rPr>
              <w:t>6</w:t>
            </w:r>
            <w:r w:rsidR="002E2B17">
              <w:rPr>
                <w:rFonts w:asciiTheme="minorHAnsi" w:hAnsiTheme="minorHAnsi"/>
                <w:b/>
                <w:sz w:val="24"/>
                <w:lang w:val="en-GB"/>
              </w:rPr>
              <w:t>/202</w:t>
            </w:r>
            <w:r w:rsidR="00A9526E">
              <w:rPr>
                <w:rFonts w:asciiTheme="minorHAnsi" w:hAnsiTheme="minorHAnsi"/>
                <w:b/>
                <w:sz w:val="24"/>
                <w:lang w:val="en-GB"/>
              </w:rPr>
              <w:t>2</w:t>
            </w:r>
          </w:p>
        </w:tc>
      </w:tr>
      <w:tr w:rsidR="009C47CF" w:rsidRPr="00B00D04" w14:paraId="521DEB84" w14:textId="77777777" w:rsidTr="00BC67E3">
        <w:trPr>
          <w:gridAfter w:val="2"/>
          <w:wAfter w:w="4508" w:type="dxa"/>
          <w:trHeight w:val="1440"/>
        </w:trPr>
        <w:tc>
          <w:tcPr>
            <w:tcW w:w="5508" w:type="dxa"/>
          </w:tcPr>
          <w:p w14:paraId="044423D9" w14:textId="77777777" w:rsidR="00C01761" w:rsidRDefault="00C01761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</w:p>
          <w:p w14:paraId="451FF96C" w14:textId="77777777" w:rsidR="009C47CF" w:rsidRPr="00B00D04" w:rsidRDefault="003A79EE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lang w:val="en-GB"/>
              </w:rPr>
              <w:t>Billing To</w:t>
            </w:r>
            <w:r w:rsidR="009C47CF" w:rsidRPr="00B00D04">
              <w:rPr>
                <w:rFonts w:asciiTheme="minorHAnsi" w:hAnsiTheme="minorHAnsi"/>
                <w:b/>
                <w:sz w:val="24"/>
                <w:lang w:val="en-GB"/>
              </w:rPr>
              <w:t>:</w:t>
            </w:r>
          </w:p>
          <w:p w14:paraId="76B089E9" w14:textId="77777777" w:rsidR="009C47CF" w:rsidRPr="00B00D04" w:rsidRDefault="007C1AF0" w:rsidP="00BC67E3">
            <w:pPr>
              <w:tabs>
                <w:tab w:val="left" w:pos="5400"/>
              </w:tabs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BDr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>eamz Global Solution</w:t>
            </w:r>
            <w:r w:rsidRPr="00B00D04">
              <w:rPr>
                <w:rFonts w:asciiTheme="minorHAnsi" w:hAnsiTheme="minorHAnsi"/>
                <w:sz w:val="24"/>
                <w:lang w:val="en-GB"/>
              </w:rPr>
              <w:t>s</w:t>
            </w:r>
            <w:r w:rsidR="009C47CF" w:rsidRPr="00B00D04">
              <w:rPr>
                <w:rFonts w:asciiTheme="minorHAnsi" w:hAnsiTheme="minorHAnsi"/>
                <w:sz w:val="24"/>
                <w:lang w:val="en-GB"/>
              </w:rPr>
              <w:t xml:space="preserve"> Pvt Ltd</w:t>
            </w:r>
          </w:p>
          <w:p w14:paraId="6DA79C23" w14:textId="77777777" w:rsidR="009C47CF" w:rsidRPr="00B00D04" w:rsidRDefault="00A369C3" w:rsidP="00BC67E3">
            <w:pPr>
              <w:tabs>
                <w:tab w:val="left" w:pos="5400"/>
              </w:tabs>
              <w:rPr>
                <w:rFonts w:asciiTheme="minorHAnsi" w:hAnsiTheme="minorHAnsi"/>
                <w:b/>
                <w:sz w:val="24"/>
                <w:lang w:val="en-GB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Besant Technologies Marathahalli</w:t>
            </w:r>
            <w:r>
              <w:rPr>
                <w:rFonts w:cs="Arial"/>
                <w:color w:val="222222"/>
                <w:shd w:val="clear" w:color="auto" w:fill="FFFFFF"/>
              </w:rPr>
              <w:br/>
            </w:r>
            <w:r>
              <w:rPr>
                <w:rStyle w:val="lrzxr"/>
                <w:rFonts w:cs="Arial"/>
                <w:color w:val="222222"/>
                <w:sz w:val="21"/>
                <w:szCs w:val="21"/>
                <w:shd w:val="clear" w:color="auto" w:fill="FFFFFF"/>
              </w:rPr>
              <w:t>No. 43/2, 2nd Floor, VMR Arcade, Silver Springs Layout, Munnekollal, Varthur Rd, Marathahalli, Bengaluru, Karnataka 560037</w:t>
            </w:r>
          </w:p>
        </w:tc>
      </w:tr>
    </w:tbl>
    <w:p w14:paraId="60E10A15" w14:textId="77777777" w:rsidR="00F73CF7" w:rsidRPr="00B00D04" w:rsidRDefault="00BC67E3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br w:type="textWrapping" w:clear="all"/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67"/>
        <w:gridCol w:w="2773"/>
        <w:gridCol w:w="2054"/>
        <w:gridCol w:w="2054"/>
        <w:gridCol w:w="1558"/>
      </w:tblGrid>
      <w:tr w:rsidR="003A79EE" w:rsidRPr="00B00D04" w14:paraId="0174E600" w14:textId="77777777" w:rsidTr="003A79EE">
        <w:trPr>
          <w:trHeight w:val="564"/>
        </w:trPr>
        <w:tc>
          <w:tcPr>
            <w:tcW w:w="1767" w:type="dxa"/>
          </w:tcPr>
          <w:p w14:paraId="344CAD6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CA455B3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S NO</w:t>
            </w:r>
          </w:p>
        </w:tc>
        <w:tc>
          <w:tcPr>
            <w:tcW w:w="2773" w:type="dxa"/>
          </w:tcPr>
          <w:p w14:paraId="4778B0B5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7C1FF32E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COURSE</w:t>
            </w:r>
          </w:p>
        </w:tc>
        <w:tc>
          <w:tcPr>
            <w:tcW w:w="2054" w:type="dxa"/>
          </w:tcPr>
          <w:p w14:paraId="70C12D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DF51F5F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 xml:space="preserve">UNIT PRICE </w:t>
            </w:r>
            <w:r w:rsidRPr="00B00D04">
              <w:rPr>
                <w:rFonts w:asciiTheme="minorHAnsi" w:hAnsiTheme="minorHAnsi"/>
                <w:sz w:val="14"/>
                <w:lang w:val="en-GB"/>
              </w:rPr>
              <w:t>(Per head)</w:t>
            </w:r>
          </w:p>
        </w:tc>
        <w:tc>
          <w:tcPr>
            <w:tcW w:w="2054" w:type="dxa"/>
          </w:tcPr>
          <w:p w14:paraId="7FC16556" w14:textId="77777777" w:rsidR="00C01761" w:rsidRPr="00B00D04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39598EA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No Of Participant</w:t>
            </w:r>
          </w:p>
        </w:tc>
        <w:tc>
          <w:tcPr>
            <w:tcW w:w="1558" w:type="dxa"/>
            <w:shd w:val="clear" w:color="auto" w:fill="auto"/>
          </w:tcPr>
          <w:p w14:paraId="3BC35532" w14:textId="77777777" w:rsidR="003A79EE" w:rsidRDefault="003A79EE" w:rsidP="003A79EE">
            <w:pPr>
              <w:jc w:val="center"/>
            </w:pPr>
          </w:p>
          <w:p w14:paraId="4FA82A8B" w14:textId="77777777" w:rsidR="003A79EE" w:rsidRPr="00B00D04" w:rsidRDefault="003A79EE" w:rsidP="003A79EE">
            <w:pPr>
              <w:jc w:val="center"/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Amount</w:t>
            </w:r>
          </w:p>
        </w:tc>
      </w:tr>
      <w:tr w:rsidR="003A79EE" w:rsidRPr="00B00D04" w14:paraId="5F1D3710" w14:textId="77777777" w:rsidTr="003A79EE">
        <w:trPr>
          <w:trHeight w:val="2179"/>
        </w:trPr>
        <w:tc>
          <w:tcPr>
            <w:tcW w:w="1767" w:type="dxa"/>
          </w:tcPr>
          <w:p w14:paraId="7CA836C2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C49A97C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F7ECEA" w14:textId="77777777" w:rsidR="00C01761" w:rsidRDefault="00C01761" w:rsidP="00B00D04">
            <w:pPr>
              <w:rPr>
                <w:rFonts w:asciiTheme="minorHAnsi" w:hAnsiTheme="minorHAnsi"/>
                <w:sz w:val="24"/>
                <w:lang w:val="en-GB"/>
              </w:rPr>
            </w:pPr>
          </w:p>
          <w:p w14:paraId="124891F2" w14:textId="77777777" w:rsidR="00C01761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sz w:val="24"/>
                <w:lang w:val="en-GB"/>
              </w:rPr>
              <w:t>1</w:t>
            </w:r>
          </w:p>
          <w:p w14:paraId="0513A897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E375AC2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773" w:type="dxa"/>
          </w:tcPr>
          <w:p w14:paraId="0CA19D4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F1B1CE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E30DD01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5A1CF017" w14:textId="41B72E2F" w:rsidR="001561D2" w:rsidRDefault="00DF2713" w:rsidP="001561D2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Selenium with java</w:t>
            </w:r>
          </w:p>
          <w:p w14:paraId="24CD5EA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5B55960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2054" w:type="dxa"/>
          </w:tcPr>
          <w:p w14:paraId="4932ABDD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37F81E05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44A46C66" w14:textId="77777777" w:rsidR="0082284B" w:rsidRDefault="0082284B" w:rsidP="009D29B7">
            <w:pPr>
              <w:jc w:val="center"/>
              <w:rPr>
                <w:rFonts w:asciiTheme="minorHAnsi" w:hAnsiTheme="minorHAnsi"/>
                <w:sz w:val="24"/>
                <w:highlight w:val="yellow"/>
                <w:lang w:val="en-GB"/>
              </w:rPr>
            </w:pPr>
          </w:p>
          <w:p w14:paraId="7EE381E0" w14:textId="77777777" w:rsidR="009D29B7" w:rsidRDefault="009D29B7" w:rsidP="009D29B7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8FA75C4" w14:textId="28488F52" w:rsidR="009D29B7" w:rsidRPr="00B00D04" w:rsidRDefault="00DE0E53" w:rsidP="0082284B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 xml:space="preserve">           </w:t>
            </w:r>
            <w:r w:rsidR="00DF2713">
              <w:rPr>
                <w:rFonts w:asciiTheme="minorHAnsi" w:hAnsiTheme="minorHAnsi"/>
                <w:sz w:val="24"/>
                <w:lang w:val="en-GB"/>
              </w:rPr>
              <w:t>2000</w:t>
            </w:r>
          </w:p>
        </w:tc>
        <w:tc>
          <w:tcPr>
            <w:tcW w:w="2054" w:type="dxa"/>
          </w:tcPr>
          <w:p w14:paraId="3B84E919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74EF3886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85861B8" w14:textId="77777777" w:rsidR="00C01761" w:rsidRPr="00B00D04" w:rsidRDefault="00C01761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03602035" w14:textId="77777777" w:rsidR="008B31CD" w:rsidRDefault="008B31CD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281F8CE" w14:textId="6057F6C4" w:rsidR="00A83A30" w:rsidRDefault="00DF2713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1</w:t>
            </w:r>
            <w:r w:rsidR="004A0BD8">
              <w:rPr>
                <w:rFonts w:asciiTheme="minorHAnsi" w:hAnsiTheme="minorHAnsi"/>
                <w:sz w:val="24"/>
                <w:lang w:val="en-GB"/>
              </w:rPr>
              <w:t>7</w:t>
            </w:r>
          </w:p>
          <w:p w14:paraId="334D025A" w14:textId="77777777" w:rsidR="009D29B7" w:rsidRDefault="009D29B7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2C601196" w14:textId="77777777" w:rsidR="009D29B7" w:rsidRPr="00B00D04" w:rsidRDefault="009D29B7" w:rsidP="00DE0E53">
            <w:pPr>
              <w:rPr>
                <w:rFonts w:asciiTheme="minorHAnsi" w:hAnsiTheme="minorHAnsi"/>
                <w:sz w:val="24"/>
                <w:lang w:val="en-GB"/>
              </w:rPr>
            </w:pPr>
          </w:p>
        </w:tc>
        <w:tc>
          <w:tcPr>
            <w:tcW w:w="1558" w:type="dxa"/>
            <w:shd w:val="clear" w:color="auto" w:fill="auto"/>
          </w:tcPr>
          <w:p w14:paraId="7C8F67A1" w14:textId="77777777" w:rsidR="003A79EE" w:rsidRDefault="003A79EE" w:rsidP="003A79EE">
            <w:pPr>
              <w:jc w:val="center"/>
            </w:pPr>
          </w:p>
          <w:p w14:paraId="248777E9" w14:textId="77777777" w:rsidR="003A79EE" w:rsidRDefault="003A79EE" w:rsidP="003A79EE">
            <w:pPr>
              <w:jc w:val="center"/>
            </w:pPr>
          </w:p>
          <w:p w14:paraId="7C0FF930" w14:textId="77777777" w:rsidR="003A79EE" w:rsidRDefault="003A79EE" w:rsidP="003A79EE">
            <w:pPr>
              <w:jc w:val="center"/>
            </w:pPr>
          </w:p>
          <w:p w14:paraId="0BD79496" w14:textId="77777777" w:rsidR="003A79EE" w:rsidRDefault="003A79EE" w:rsidP="003A79EE">
            <w:pPr>
              <w:jc w:val="center"/>
            </w:pPr>
          </w:p>
          <w:p w14:paraId="686BF291" w14:textId="01A25B93" w:rsidR="003A79EE" w:rsidRDefault="003A79EE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</w:p>
          <w:p w14:paraId="104587BC" w14:textId="5D1C1795" w:rsidR="009D29B7" w:rsidRDefault="00DF2713" w:rsidP="003A79EE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3</w:t>
            </w:r>
            <w:r w:rsidR="004A0BD8">
              <w:rPr>
                <w:rFonts w:asciiTheme="minorHAnsi" w:hAnsiTheme="minorHAnsi"/>
                <w:sz w:val="24"/>
                <w:lang w:val="en-GB"/>
              </w:rPr>
              <w:t>4</w:t>
            </w:r>
            <w:r>
              <w:rPr>
                <w:rFonts w:asciiTheme="minorHAnsi" w:hAnsiTheme="minorHAnsi"/>
                <w:sz w:val="24"/>
                <w:lang w:val="en-GB"/>
              </w:rPr>
              <w:t>000</w:t>
            </w:r>
          </w:p>
          <w:p w14:paraId="5674EFB8" w14:textId="77777777" w:rsidR="009D29B7" w:rsidRPr="00B00D04" w:rsidRDefault="009D29B7" w:rsidP="00DE0E53"/>
        </w:tc>
      </w:tr>
      <w:tr w:rsidR="003A79EE" w:rsidRPr="00B00D04" w14:paraId="41752ADA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74"/>
        </w:trPr>
        <w:tc>
          <w:tcPr>
            <w:tcW w:w="2054" w:type="dxa"/>
          </w:tcPr>
          <w:p w14:paraId="7ED65D1D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Sub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TDS(10%)</w:t>
            </w:r>
          </w:p>
        </w:tc>
        <w:tc>
          <w:tcPr>
            <w:tcW w:w="1558" w:type="dxa"/>
            <w:shd w:val="clear" w:color="auto" w:fill="auto"/>
          </w:tcPr>
          <w:p w14:paraId="00BF2EDB" w14:textId="3117DF1C" w:rsidR="007F1EF5" w:rsidRPr="007F1EF5" w:rsidRDefault="00A83A30" w:rsidP="007F1EF5">
            <w:pPr>
              <w:jc w:val="center"/>
            </w:pPr>
            <w:r>
              <w:t xml:space="preserve"> </w:t>
            </w:r>
            <w:r w:rsidR="00DF2713">
              <w:t>3</w:t>
            </w:r>
            <w:r w:rsidR="004A0BD8">
              <w:t>4</w:t>
            </w:r>
            <w:r w:rsidR="00DF2713">
              <w:t>000</w:t>
            </w:r>
          </w:p>
        </w:tc>
      </w:tr>
      <w:tr w:rsidR="003A79EE" w:rsidRPr="00B00D04" w14:paraId="01558B32" w14:textId="77777777" w:rsidTr="003A79EE">
        <w:tblPrEx>
          <w:tblLook w:val="0000" w:firstRow="0" w:lastRow="0" w:firstColumn="0" w:lastColumn="0" w:noHBand="0" w:noVBand="0"/>
        </w:tblPrEx>
        <w:trPr>
          <w:gridBefore w:val="3"/>
          <w:wBefore w:w="6594" w:type="dxa"/>
          <w:trHeight w:val="243"/>
        </w:trPr>
        <w:tc>
          <w:tcPr>
            <w:tcW w:w="2054" w:type="dxa"/>
          </w:tcPr>
          <w:p w14:paraId="46F9B5E0" w14:textId="77777777" w:rsidR="00C01761" w:rsidRPr="00B00D04" w:rsidRDefault="003A79EE" w:rsidP="00B00D04">
            <w:pPr>
              <w:jc w:val="center"/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Grand Total</w:t>
            </w:r>
            <w:r w:rsidR="009D29B7">
              <w:rPr>
                <w:rFonts w:asciiTheme="minorHAnsi" w:hAnsiTheme="minorHAnsi"/>
                <w:sz w:val="24"/>
                <w:lang w:val="en-GB"/>
              </w:rPr>
              <w:t xml:space="preserve"> TDS (10%)</w:t>
            </w:r>
          </w:p>
        </w:tc>
        <w:tc>
          <w:tcPr>
            <w:tcW w:w="1558" w:type="dxa"/>
            <w:shd w:val="clear" w:color="auto" w:fill="auto"/>
          </w:tcPr>
          <w:p w14:paraId="74C33F05" w14:textId="724942FB" w:rsidR="00E12EAA" w:rsidRPr="00E12EAA" w:rsidRDefault="001561D2" w:rsidP="00E12EAA">
            <w:r>
              <w:t xml:space="preserve">      </w:t>
            </w:r>
            <w:r w:rsidR="004A0BD8">
              <w:t>30600</w:t>
            </w:r>
          </w:p>
        </w:tc>
      </w:tr>
    </w:tbl>
    <w:p w14:paraId="49C9B1B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59B29370" w14:textId="77777777" w:rsidR="00B00D04" w:rsidRPr="00B00D04" w:rsidRDefault="00B00D04">
      <w:pPr>
        <w:rPr>
          <w:rFonts w:asciiTheme="minorHAnsi" w:hAnsiTheme="minorHAnsi"/>
          <w:sz w:val="24"/>
          <w:lang w:val="en-GB"/>
        </w:rPr>
      </w:pPr>
    </w:p>
    <w:p w14:paraId="32CF2793" w14:textId="3431CA1A" w:rsidR="00F73CF7" w:rsidRPr="00B00D04" w:rsidRDefault="00C01761">
      <w:pPr>
        <w:rPr>
          <w:rFonts w:asciiTheme="minorHAnsi" w:hAnsiTheme="minorHAnsi"/>
          <w:b/>
          <w:sz w:val="24"/>
          <w:lang w:val="en-GB"/>
        </w:rPr>
      </w:pPr>
      <w:r w:rsidRPr="0082284B">
        <w:rPr>
          <w:rFonts w:asciiTheme="minorHAnsi" w:hAnsiTheme="minorHAnsi"/>
          <w:b/>
          <w:sz w:val="24"/>
          <w:highlight w:val="yellow"/>
          <w:lang w:val="en-GB"/>
        </w:rPr>
        <w:t>In Words:</w:t>
      </w:r>
      <w:r>
        <w:rPr>
          <w:rFonts w:asciiTheme="minorHAnsi" w:hAnsiTheme="minorHAnsi"/>
          <w:b/>
          <w:sz w:val="24"/>
          <w:lang w:val="en-GB"/>
        </w:rPr>
        <w:t xml:space="preserve"> 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r w:rsidR="004A0BD8">
        <w:rPr>
          <w:rFonts w:asciiTheme="minorHAnsi" w:hAnsiTheme="minorHAnsi"/>
          <w:b/>
          <w:sz w:val="24"/>
          <w:lang w:val="en-GB"/>
        </w:rPr>
        <w:t>Thirty</w:t>
      </w:r>
      <w:r w:rsidR="00EA1359">
        <w:rPr>
          <w:rFonts w:asciiTheme="minorHAnsi" w:hAnsiTheme="minorHAnsi"/>
          <w:b/>
          <w:sz w:val="24"/>
          <w:lang w:val="en-GB"/>
        </w:rPr>
        <w:t xml:space="preserve"> thousand </w:t>
      </w:r>
      <w:r w:rsidR="004A0BD8">
        <w:rPr>
          <w:rFonts w:asciiTheme="minorHAnsi" w:hAnsiTheme="minorHAnsi"/>
          <w:b/>
          <w:sz w:val="24"/>
          <w:lang w:val="en-GB"/>
        </w:rPr>
        <w:t>six</w:t>
      </w:r>
      <w:r w:rsidR="00EA1359">
        <w:rPr>
          <w:rFonts w:asciiTheme="minorHAnsi" w:hAnsiTheme="minorHAnsi"/>
          <w:b/>
          <w:sz w:val="24"/>
          <w:lang w:val="en-GB"/>
        </w:rPr>
        <w:t xml:space="preserve"> hundred </w:t>
      </w:r>
      <w:r w:rsidR="00E7260F">
        <w:rPr>
          <w:rFonts w:asciiTheme="minorHAnsi" w:hAnsiTheme="minorHAnsi"/>
          <w:b/>
          <w:sz w:val="24"/>
          <w:lang w:val="en-GB"/>
        </w:rPr>
        <w:t>o</w:t>
      </w:r>
      <w:r w:rsidR="00FF2E7A">
        <w:rPr>
          <w:rFonts w:asciiTheme="minorHAnsi" w:hAnsiTheme="minorHAnsi"/>
          <w:b/>
          <w:sz w:val="24"/>
          <w:lang w:val="en-GB"/>
        </w:rPr>
        <w:t>nly</w:t>
      </w:r>
    </w:p>
    <w:p w14:paraId="502DFDDB" w14:textId="77777777" w:rsidR="00B00D04" w:rsidRPr="00B00D04" w:rsidRDefault="00B00D04">
      <w:pPr>
        <w:rPr>
          <w:rFonts w:asciiTheme="minorHAnsi" w:hAnsiTheme="minorHAnsi"/>
          <w:b/>
          <w:sz w:val="24"/>
          <w:lang w:val="en-GB"/>
        </w:rPr>
      </w:pPr>
    </w:p>
    <w:p w14:paraId="1AF7B878" w14:textId="6424FA28" w:rsidR="0096446D" w:rsidRDefault="001B4851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                                      </w:t>
      </w:r>
      <w:r w:rsidR="00C562AE">
        <w:rPr>
          <w:rFonts w:asciiTheme="minorHAnsi" w:hAnsiTheme="minorHAnsi"/>
          <w:sz w:val="24"/>
          <w:lang w:val="en-GB"/>
        </w:rPr>
        <w:t xml:space="preserve">This is to bring to your </w:t>
      </w:r>
      <w:r w:rsidR="000C5451">
        <w:rPr>
          <w:rFonts w:asciiTheme="minorHAnsi" w:hAnsiTheme="minorHAnsi"/>
          <w:sz w:val="24"/>
          <w:lang w:val="en-GB"/>
        </w:rPr>
        <w:t xml:space="preserve">kind </w:t>
      </w:r>
      <w:r w:rsidR="00374159">
        <w:rPr>
          <w:rFonts w:asciiTheme="minorHAnsi" w:hAnsiTheme="minorHAnsi"/>
          <w:sz w:val="24"/>
          <w:lang w:val="en-GB"/>
        </w:rPr>
        <w:t xml:space="preserve">information that hereby I </w:t>
      </w:r>
      <w:r w:rsidR="009D29B7">
        <w:rPr>
          <w:rFonts w:asciiTheme="minorHAnsi" w:hAnsiTheme="minorHAnsi"/>
          <w:b/>
          <w:sz w:val="24"/>
          <w:lang w:val="en-GB"/>
        </w:rPr>
        <w:t>M</w:t>
      </w:r>
      <w:r w:rsidR="002E2B17">
        <w:rPr>
          <w:rFonts w:asciiTheme="minorHAnsi" w:hAnsiTheme="minorHAnsi"/>
          <w:b/>
          <w:sz w:val="24"/>
          <w:lang w:val="en-GB"/>
        </w:rPr>
        <w:t>r.Sudeerkumara.S</w:t>
      </w:r>
      <w:r w:rsidR="006F7EF2">
        <w:rPr>
          <w:rFonts w:ascii="Calibri" w:hAnsi="Calibri"/>
          <w:b/>
          <w:sz w:val="24"/>
          <w:lang w:val="en-GB"/>
        </w:rPr>
        <w:t xml:space="preserve">, </w:t>
      </w:r>
      <w:r w:rsidR="009D29B7">
        <w:rPr>
          <w:rFonts w:asciiTheme="minorHAnsi" w:hAnsiTheme="minorHAnsi"/>
          <w:sz w:val="24"/>
          <w:lang w:val="en-GB"/>
        </w:rPr>
        <w:t>T</w:t>
      </w:r>
      <w:r w:rsidR="00C01C83">
        <w:rPr>
          <w:rFonts w:asciiTheme="minorHAnsi" w:hAnsiTheme="minorHAnsi"/>
          <w:sz w:val="24"/>
          <w:lang w:val="en-GB"/>
        </w:rPr>
        <w:t>rainer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374159">
        <w:rPr>
          <w:rFonts w:asciiTheme="minorHAnsi" w:hAnsiTheme="minorHAnsi"/>
          <w:sz w:val="24"/>
          <w:lang w:val="en-GB"/>
        </w:rPr>
        <w:t>of</w:t>
      </w:r>
      <w:r w:rsidR="00C562AE">
        <w:rPr>
          <w:rFonts w:asciiTheme="minorHAnsi" w:hAnsiTheme="minorHAnsi"/>
          <w:sz w:val="24"/>
          <w:lang w:val="en-GB"/>
        </w:rPr>
        <w:t xml:space="preserve"> </w:t>
      </w:r>
      <w:r w:rsidR="00A836E3">
        <w:rPr>
          <w:rFonts w:asciiTheme="minorHAnsi" w:hAnsiTheme="minorHAnsi"/>
          <w:b/>
          <w:sz w:val="24"/>
          <w:lang w:val="en-GB"/>
        </w:rPr>
        <w:t xml:space="preserve">Besant Technologies </w:t>
      </w:r>
      <w:r w:rsidR="00C562AE">
        <w:rPr>
          <w:rFonts w:asciiTheme="minorHAnsi" w:hAnsiTheme="minorHAnsi"/>
          <w:sz w:val="24"/>
          <w:lang w:val="en-GB"/>
        </w:rPr>
        <w:t>,</w:t>
      </w:r>
      <w:r w:rsidR="003C57AA">
        <w:rPr>
          <w:rFonts w:asciiTheme="minorHAnsi" w:hAnsiTheme="minorHAnsi"/>
          <w:sz w:val="24"/>
          <w:lang w:val="en-GB"/>
        </w:rPr>
        <w:t xml:space="preserve"> ha</w:t>
      </w:r>
      <w:r w:rsidR="0096446D">
        <w:rPr>
          <w:rFonts w:asciiTheme="minorHAnsi" w:hAnsiTheme="minorHAnsi"/>
          <w:sz w:val="24"/>
          <w:lang w:val="en-GB"/>
        </w:rPr>
        <w:t>ve completed</w:t>
      </w:r>
      <w:r w:rsidR="00932AE5">
        <w:rPr>
          <w:rFonts w:asciiTheme="minorHAnsi" w:hAnsiTheme="minorHAnsi"/>
          <w:b/>
          <w:sz w:val="24"/>
          <w:lang w:val="en-GB"/>
        </w:rPr>
        <w:t xml:space="preserve">  </w:t>
      </w:r>
      <w:r w:rsidR="00DF2713">
        <w:rPr>
          <w:rFonts w:asciiTheme="minorHAnsi" w:hAnsiTheme="minorHAnsi"/>
          <w:b/>
          <w:sz w:val="24"/>
          <w:lang w:val="en-GB"/>
        </w:rPr>
        <w:t>Selenium</w:t>
      </w:r>
      <w:r w:rsidR="00DB3EA6">
        <w:rPr>
          <w:rFonts w:asciiTheme="minorHAnsi" w:hAnsiTheme="minorHAnsi"/>
          <w:b/>
          <w:sz w:val="24"/>
          <w:lang w:val="en-GB"/>
        </w:rPr>
        <w:t xml:space="preserve"> Testing</w:t>
      </w:r>
      <w:r w:rsidR="00DC2A47">
        <w:rPr>
          <w:rFonts w:asciiTheme="minorHAnsi" w:hAnsiTheme="minorHAnsi"/>
          <w:b/>
          <w:sz w:val="24"/>
          <w:lang w:val="en-GB"/>
        </w:rPr>
        <w:t xml:space="preserve"> </w:t>
      </w:r>
      <w:r w:rsidR="00554CF6">
        <w:rPr>
          <w:rFonts w:asciiTheme="minorHAnsi" w:hAnsiTheme="minorHAnsi"/>
          <w:sz w:val="24"/>
          <w:lang w:val="en-GB"/>
        </w:rPr>
        <w:t xml:space="preserve">for students by </w:t>
      </w:r>
      <w:r w:rsidR="002F7452" w:rsidRPr="002F7452">
        <w:rPr>
          <w:rFonts w:asciiTheme="minorHAnsi" w:hAnsiTheme="minorHAnsi"/>
          <w:b/>
          <w:bCs/>
          <w:sz w:val="24"/>
          <w:lang w:val="en-GB"/>
        </w:rPr>
        <w:t>05</w:t>
      </w:r>
      <w:r w:rsidR="00CF2533">
        <w:rPr>
          <w:rFonts w:asciiTheme="minorHAnsi" w:hAnsiTheme="minorHAnsi"/>
          <w:b/>
          <w:sz w:val="24"/>
          <w:lang w:val="en-GB"/>
        </w:rPr>
        <w:t xml:space="preserve"> </w:t>
      </w:r>
      <w:r w:rsidR="002F7452">
        <w:rPr>
          <w:rFonts w:asciiTheme="minorHAnsi" w:hAnsiTheme="minorHAnsi"/>
          <w:b/>
          <w:sz w:val="24"/>
          <w:lang w:val="en-GB"/>
        </w:rPr>
        <w:t>June</w:t>
      </w:r>
      <w:r w:rsidR="002E2B17">
        <w:rPr>
          <w:rFonts w:asciiTheme="minorHAnsi" w:hAnsiTheme="minorHAnsi"/>
          <w:b/>
          <w:sz w:val="24"/>
          <w:lang w:val="en-GB"/>
        </w:rPr>
        <w:t xml:space="preserve"> 202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B8032D">
        <w:rPr>
          <w:rFonts w:asciiTheme="minorHAnsi" w:hAnsiTheme="minorHAnsi"/>
          <w:b/>
          <w:sz w:val="24"/>
          <w:lang w:val="en-GB"/>
        </w:rPr>
        <w:t xml:space="preserve"> </w:t>
      </w:r>
      <w:r w:rsidR="00C562AE">
        <w:rPr>
          <w:rFonts w:asciiTheme="minorHAnsi" w:hAnsiTheme="minorHAnsi"/>
          <w:sz w:val="24"/>
          <w:lang w:val="en-GB"/>
        </w:rPr>
        <w:t>and t</w:t>
      </w:r>
      <w:r w:rsidR="00374159">
        <w:rPr>
          <w:rFonts w:asciiTheme="minorHAnsi" w:hAnsiTheme="minorHAnsi"/>
          <w:sz w:val="24"/>
          <w:lang w:val="en-GB"/>
        </w:rPr>
        <w:t xml:space="preserve">he payment of amount </w:t>
      </w:r>
      <w:r w:rsidR="002F7452">
        <w:rPr>
          <w:rFonts w:asciiTheme="minorHAnsi" w:hAnsiTheme="minorHAnsi"/>
          <w:b/>
          <w:sz w:val="24"/>
          <w:lang w:val="en-GB"/>
        </w:rPr>
        <w:t>30600</w:t>
      </w:r>
      <w:r w:rsidR="00C01C83">
        <w:rPr>
          <w:rFonts w:asciiTheme="minorHAnsi" w:hAnsiTheme="minorHAnsi"/>
          <w:sz w:val="24"/>
          <w:lang w:val="en-GB"/>
        </w:rPr>
        <w:t xml:space="preserve"> for</w:t>
      </w:r>
      <w:r w:rsidR="00C562AE">
        <w:rPr>
          <w:rFonts w:asciiTheme="minorHAnsi" w:hAnsiTheme="minorHAnsi"/>
          <w:sz w:val="24"/>
          <w:lang w:val="en-GB"/>
        </w:rPr>
        <w:t xml:space="preserve"> the training is been released from the company on</w:t>
      </w:r>
      <w:r w:rsidR="00ED1370">
        <w:rPr>
          <w:rFonts w:asciiTheme="minorHAnsi" w:hAnsiTheme="minorHAnsi"/>
          <w:sz w:val="24"/>
          <w:lang w:val="en-GB"/>
        </w:rPr>
        <w:t xml:space="preserve"> </w:t>
      </w:r>
      <w:r w:rsidR="0096446D">
        <w:rPr>
          <w:rFonts w:asciiTheme="minorHAnsi" w:hAnsiTheme="minorHAnsi"/>
          <w:sz w:val="24"/>
          <w:lang w:val="en-GB"/>
        </w:rPr>
        <w:t xml:space="preserve"> </w:t>
      </w:r>
      <w:r w:rsidR="00132C1F">
        <w:rPr>
          <w:rFonts w:asciiTheme="minorHAnsi" w:hAnsiTheme="minorHAnsi"/>
          <w:b/>
          <w:sz w:val="24"/>
          <w:highlight w:val="yellow"/>
          <w:lang w:val="en-GB"/>
        </w:rPr>
        <w:t>1</w:t>
      </w:r>
      <w:r w:rsidR="00A9526E">
        <w:rPr>
          <w:rFonts w:asciiTheme="minorHAnsi" w:hAnsiTheme="minorHAnsi"/>
          <w:b/>
          <w:sz w:val="24"/>
          <w:highlight w:val="yellow"/>
          <w:lang w:val="en-GB"/>
        </w:rPr>
        <w:t>0</w:t>
      </w:r>
      <w:r w:rsidR="009D29B7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2F7452">
        <w:rPr>
          <w:rFonts w:asciiTheme="minorHAnsi" w:hAnsiTheme="minorHAnsi"/>
          <w:b/>
          <w:sz w:val="24"/>
          <w:highlight w:val="yellow"/>
          <w:lang w:val="en-GB"/>
        </w:rPr>
        <w:t>June</w:t>
      </w:r>
      <w:r w:rsidR="00B8032D" w:rsidRPr="001476E8">
        <w:rPr>
          <w:rFonts w:asciiTheme="minorHAnsi" w:hAnsiTheme="minorHAnsi"/>
          <w:b/>
          <w:sz w:val="24"/>
          <w:highlight w:val="yellow"/>
          <w:lang w:val="en-GB"/>
        </w:rPr>
        <w:t>-</w:t>
      </w:r>
      <w:r w:rsidR="002E2B17">
        <w:rPr>
          <w:rFonts w:asciiTheme="minorHAnsi" w:hAnsiTheme="minorHAnsi"/>
          <w:b/>
          <w:sz w:val="24"/>
          <w:lang w:val="en-GB"/>
        </w:rPr>
        <w:t>20</w:t>
      </w:r>
      <w:r w:rsidR="006812B6">
        <w:rPr>
          <w:rFonts w:asciiTheme="minorHAnsi" w:hAnsiTheme="minorHAnsi"/>
          <w:b/>
          <w:sz w:val="24"/>
          <w:lang w:val="en-GB"/>
        </w:rPr>
        <w:t>2</w:t>
      </w:r>
      <w:r w:rsidR="00A9526E">
        <w:rPr>
          <w:rFonts w:asciiTheme="minorHAnsi" w:hAnsiTheme="minorHAnsi"/>
          <w:b/>
          <w:sz w:val="24"/>
          <w:lang w:val="en-GB"/>
        </w:rPr>
        <w:t>2</w:t>
      </w:r>
      <w:r w:rsidR="00C562AE" w:rsidRPr="006F7EF2">
        <w:rPr>
          <w:rFonts w:asciiTheme="minorHAnsi" w:hAnsiTheme="minorHAnsi"/>
          <w:b/>
          <w:sz w:val="24"/>
          <w:lang w:val="en-GB"/>
        </w:rPr>
        <w:t xml:space="preserve"> </w:t>
      </w:r>
      <w:r w:rsidR="0096446D">
        <w:rPr>
          <w:rFonts w:asciiTheme="minorHAnsi" w:hAnsiTheme="minorHAnsi"/>
          <w:b/>
          <w:sz w:val="24"/>
          <w:lang w:val="en-GB"/>
        </w:rPr>
        <w:t xml:space="preserve"> .</w:t>
      </w:r>
    </w:p>
    <w:p w14:paraId="2C6CA45E" w14:textId="77777777" w:rsidR="0096446D" w:rsidRDefault="0096446D">
      <w:pPr>
        <w:rPr>
          <w:rFonts w:asciiTheme="minorHAnsi" w:hAnsiTheme="minorHAnsi"/>
          <w:sz w:val="24"/>
          <w:lang w:val="en-GB"/>
        </w:rPr>
      </w:pPr>
    </w:p>
    <w:p w14:paraId="4A2FC3AC" w14:textId="54AF3CC7" w:rsidR="00B8032D" w:rsidRDefault="000C4D7E">
      <w:pPr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>Regards</w:t>
      </w:r>
      <w:r w:rsidR="00D158F7">
        <w:rPr>
          <w:rFonts w:asciiTheme="minorHAnsi" w:hAnsiTheme="minorHAnsi"/>
          <w:sz w:val="24"/>
          <w:lang w:val="en-GB"/>
        </w:rPr>
        <w:t>,</w:t>
      </w:r>
    </w:p>
    <w:p w14:paraId="25726917" w14:textId="29A7E532" w:rsidR="000C5451" w:rsidRDefault="002E2B17" w:rsidP="00E40A8C">
      <w:pPr>
        <w:rPr>
          <w:rFonts w:ascii="Calibri" w:hAnsi="Calibri"/>
          <w:b/>
          <w:sz w:val="24"/>
          <w:lang w:val="en-GB"/>
        </w:rPr>
      </w:pPr>
      <w:r>
        <w:rPr>
          <w:rFonts w:ascii="Calibri" w:hAnsi="Calibri"/>
          <w:b/>
          <w:sz w:val="24"/>
          <w:lang w:val="en-GB"/>
        </w:rPr>
        <w:t>Sudeer</w:t>
      </w:r>
    </w:p>
    <w:p w14:paraId="31365566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C76ECD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4967E1B2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314A465A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0979B8A0" w14:textId="77777777" w:rsidR="00DE0E53" w:rsidRDefault="00DE0E53" w:rsidP="00E40A8C">
      <w:pPr>
        <w:rPr>
          <w:rFonts w:ascii="Calibri" w:hAnsi="Calibri"/>
          <w:b/>
          <w:sz w:val="24"/>
          <w:lang w:val="en-GB"/>
        </w:rPr>
      </w:pPr>
    </w:p>
    <w:p w14:paraId="665F5E86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32B02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9030B61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4A93BDD2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2FFD0863" w14:textId="77777777" w:rsidR="002A73D0" w:rsidRDefault="002A73D0" w:rsidP="00DE0E53">
      <w:pPr>
        <w:rPr>
          <w:rFonts w:ascii="Calibri" w:hAnsi="Calibri"/>
          <w:b/>
          <w:sz w:val="24"/>
        </w:rPr>
      </w:pPr>
    </w:p>
    <w:p w14:paraId="1AC386F6" w14:textId="77B9D42C" w:rsidR="00A86E8D" w:rsidRDefault="00DE0E53" w:rsidP="00EB29B3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Total Students:</w:t>
      </w:r>
      <w:r w:rsidR="006F7C50">
        <w:rPr>
          <w:rFonts w:ascii="Calibri" w:hAnsi="Calibri"/>
          <w:b/>
          <w:sz w:val="24"/>
        </w:rPr>
        <w:t xml:space="preserve"> </w:t>
      </w:r>
      <w:r w:rsidR="00EA1359">
        <w:rPr>
          <w:rFonts w:ascii="Calibri" w:hAnsi="Calibri"/>
          <w:b/>
          <w:sz w:val="24"/>
        </w:rPr>
        <w:t>1</w:t>
      </w:r>
      <w:r w:rsidR="004A704F">
        <w:rPr>
          <w:rFonts w:ascii="Calibri" w:hAnsi="Calibri"/>
          <w:b/>
          <w:sz w:val="24"/>
        </w:rPr>
        <w:t>7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606"/>
        <w:gridCol w:w="3239"/>
        <w:gridCol w:w="1513"/>
      </w:tblGrid>
      <w:tr w:rsidR="00567FEB" w:rsidRPr="00567FEB" w14:paraId="60235303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0DEA7" w14:textId="77777777" w:rsidR="00567FEB" w:rsidRPr="00567FEB" w:rsidRDefault="00567FEB" w:rsidP="00567FEB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567FEB">
              <w:rPr>
                <w:rFonts w:cs="Arial"/>
                <w:b/>
                <w:bCs/>
                <w:szCs w:val="20"/>
                <w:lang w:val="en-IN" w:eastAsia="en-IN"/>
              </w:rPr>
              <w:t>Sl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8322" w14:textId="77777777" w:rsidR="00567FEB" w:rsidRPr="00567FEB" w:rsidRDefault="00567FEB" w:rsidP="00567FEB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567FEB">
              <w:rPr>
                <w:rFonts w:cs="Arial"/>
                <w:b/>
                <w:bCs/>
                <w:szCs w:val="20"/>
                <w:lang w:val="en-IN"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A0B8" w14:textId="77777777" w:rsidR="00567FEB" w:rsidRPr="00567FEB" w:rsidRDefault="00567FEB" w:rsidP="00567FEB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567FEB">
              <w:rPr>
                <w:rFonts w:cs="Arial"/>
                <w:b/>
                <w:bCs/>
                <w:szCs w:val="20"/>
                <w:lang w:val="en-IN" w:eastAsia="en-IN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385DC" w14:textId="77777777" w:rsidR="00567FEB" w:rsidRPr="00567FEB" w:rsidRDefault="00567FEB" w:rsidP="00567FEB">
            <w:pPr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567FEB">
              <w:rPr>
                <w:rFonts w:cs="Arial"/>
                <w:b/>
                <w:bCs/>
                <w:szCs w:val="20"/>
                <w:lang w:val="en-IN" w:eastAsia="en-IN"/>
              </w:rPr>
              <w:t>Phone Number</w:t>
            </w:r>
          </w:p>
        </w:tc>
      </w:tr>
      <w:tr w:rsidR="00567FEB" w:rsidRPr="00567FEB" w14:paraId="76D57EA5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914D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106F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KARTHIKEYAN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6DE2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rathinavelkarthi171197@gmail.com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A3EBB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8667387732</w:t>
            </w:r>
          </w:p>
        </w:tc>
      </w:tr>
      <w:tr w:rsidR="00567FEB" w:rsidRPr="00567FEB" w14:paraId="6711CB94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883BD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2D6FA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Sharmila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359F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sharmilaboopathi6@gmail.com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BF7E5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8248404924</w:t>
            </w:r>
          </w:p>
        </w:tc>
      </w:tr>
      <w:tr w:rsidR="00567FEB" w:rsidRPr="00567FEB" w14:paraId="7A49886F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BE03B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0DC1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 xml:space="preserve">Archana HK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A622E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myidisarchana@gmail.com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59F9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9535784792</w:t>
            </w:r>
          </w:p>
        </w:tc>
      </w:tr>
      <w:tr w:rsidR="00567FEB" w:rsidRPr="00567FEB" w14:paraId="4D8CEAD7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40880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1235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Vicky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50E6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vigneshsv25@gmail.com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52A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9003289686</w:t>
            </w:r>
          </w:p>
        </w:tc>
      </w:tr>
      <w:tr w:rsidR="00567FEB" w:rsidRPr="00567FEB" w14:paraId="2B45BCAF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19B7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952A1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Jawaharlal Nehru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3B977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jnehru902@gmail.com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ECEF0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9025655840</w:t>
            </w:r>
          </w:p>
        </w:tc>
      </w:tr>
      <w:tr w:rsidR="00567FEB" w:rsidRPr="00567FEB" w14:paraId="1CB72252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443D7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66C5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Sasikumar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28156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m.sasikumarmahendra@gmail.com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9E2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8526557914</w:t>
            </w:r>
          </w:p>
        </w:tc>
      </w:tr>
      <w:tr w:rsidR="00567FEB" w:rsidRPr="00567FEB" w14:paraId="1778DAE4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5E76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0A7F6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Saravanan 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7310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yogasarava@gmail.com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1FD4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9551353189</w:t>
            </w:r>
          </w:p>
        </w:tc>
      </w:tr>
      <w:tr w:rsidR="00567FEB" w:rsidRPr="00567FEB" w14:paraId="2ED5929A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20C43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D18FE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Ambarish 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9A04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ambarishgowda7622@gmail.com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5922D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7090286191</w:t>
            </w:r>
          </w:p>
        </w:tc>
      </w:tr>
      <w:tr w:rsidR="00567FEB" w:rsidRPr="00567FEB" w14:paraId="35C7FEE7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5F80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4B4E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Neenu Amina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BC5C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neenuamina123@gmail.com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0B2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9539256441</w:t>
            </w:r>
          </w:p>
        </w:tc>
      </w:tr>
      <w:tr w:rsidR="00567FEB" w:rsidRPr="00567FEB" w14:paraId="1DFE0F40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ABECE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6CB56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Jenifer Steffi Alice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38EAB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sjenifersteffi@gmail.com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E33B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8754674881</w:t>
            </w:r>
          </w:p>
        </w:tc>
      </w:tr>
      <w:tr w:rsidR="00567FEB" w:rsidRPr="00567FEB" w14:paraId="77635B0E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C24C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9B25B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Muthu Vijay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113F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vijayviji15.s@gmail.com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5C99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9944124192</w:t>
            </w:r>
          </w:p>
        </w:tc>
      </w:tr>
      <w:tr w:rsidR="00567FEB" w:rsidRPr="00567FEB" w14:paraId="3BFA71C6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9237E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78E8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Harshad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37D7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harshadreyan41@gmail.com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31F5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9989494541</w:t>
            </w:r>
          </w:p>
        </w:tc>
      </w:tr>
      <w:tr w:rsidR="00567FEB" w:rsidRPr="00567FEB" w14:paraId="1C20FB17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B96BE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2BA63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Rashmitha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26C2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rashmithanag15@gmail.com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C9C3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9538054133</w:t>
            </w:r>
          </w:p>
        </w:tc>
      </w:tr>
      <w:tr w:rsidR="00567FEB" w:rsidRPr="00567FEB" w14:paraId="6BE49258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D726E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ADF8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Shyjimol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DCBED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christhudhas3@gmail.com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50BDA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9489606514</w:t>
            </w:r>
          </w:p>
        </w:tc>
      </w:tr>
      <w:tr w:rsidR="00567FEB" w:rsidRPr="00567FEB" w14:paraId="1F9708AC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F263E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ADE22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Kirankumar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88E60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kk140548@gmail.com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D26A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8861299959</w:t>
            </w:r>
          </w:p>
        </w:tc>
      </w:tr>
      <w:tr w:rsidR="00567FEB" w:rsidRPr="00567FEB" w14:paraId="34E1128A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7200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6105C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Vidhya patel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E99A0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vidhyapatel570@gmail.com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6F42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7898876395</w:t>
            </w:r>
          </w:p>
        </w:tc>
      </w:tr>
      <w:tr w:rsidR="00567FEB" w:rsidRPr="00567FEB" w14:paraId="1A500558" w14:textId="77777777" w:rsidTr="00567F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10A0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79176" w14:textId="54D7003F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minnisingh1610@gmail.com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40C59" w14:textId="77777777" w:rsidR="00567FEB" w:rsidRPr="00567FEB" w:rsidRDefault="00567FEB" w:rsidP="00567FEB">
            <w:pPr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minnisingh1610@gmail.com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79D1" w14:textId="77777777" w:rsidR="00567FEB" w:rsidRPr="00567FEB" w:rsidRDefault="00567FEB" w:rsidP="00567FEB">
            <w:pPr>
              <w:jc w:val="right"/>
              <w:rPr>
                <w:rFonts w:cs="Arial"/>
                <w:szCs w:val="20"/>
                <w:lang w:val="en-IN" w:eastAsia="en-IN"/>
              </w:rPr>
            </w:pPr>
            <w:r w:rsidRPr="00567FEB">
              <w:rPr>
                <w:rFonts w:cs="Arial"/>
                <w:szCs w:val="20"/>
                <w:lang w:val="en-IN" w:eastAsia="en-IN"/>
              </w:rPr>
              <w:t>8770420178</w:t>
            </w:r>
          </w:p>
        </w:tc>
      </w:tr>
    </w:tbl>
    <w:p w14:paraId="34DE89E5" w14:textId="77777777" w:rsidR="00EB29B3" w:rsidRDefault="00EB29B3" w:rsidP="00EB29B3">
      <w:pPr>
        <w:rPr>
          <w:rFonts w:ascii="Calibri" w:hAnsi="Calibri"/>
          <w:b/>
          <w:sz w:val="24"/>
        </w:rPr>
      </w:pPr>
    </w:p>
    <w:p w14:paraId="04B4127E" w14:textId="77777777" w:rsidR="00DE0E53" w:rsidRPr="00B00D04" w:rsidRDefault="00DE0E53" w:rsidP="00DE0E53">
      <w:pPr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Account Details</w:t>
      </w:r>
    </w:p>
    <w:p w14:paraId="0B361849" w14:textId="77777777" w:rsidR="00DE0E53" w:rsidRPr="00B00D04" w:rsidRDefault="00DE0E53" w:rsidP="00DE0E53">
      <w:pPr>
        <w:rPr>
          <w:rFonts w:asciiTheme="minorHAnsi" w:hAnsiTheme="minorHAnsi"/>
          <w:sz w:val="24"/>
          <w:lang w:val="en-GB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5180"/>
        <w:gridCol w:w="5180"/>
      </w:tblGrid>
      <w:tr w:rsidR="00DE0E53" w:rsidRPr="00B00D04" w14:paraId="65ACB4FE" w14:textId="77777777" w:rsidTr="0059429F">
        <w:trPr>
          <w:trHeight w:val="336"/>
        </w:trPr>
        <w:tc>
          <w:tcPr>
            <w:tcW w:w="5180" w:type="dxa"/>
          </w:tcPr>
          <w:p w14:paraId="354E57F3" w14:textId="77777777" w:rsidR="00DE0E53" w:rsidRPr="00B00D04" w:rsidRDefault="00DE0E53" w:rsidP="0059429F">
            <w:pPr>
              <w:rPr>
                <w:rFonts w:asciiTheme="minorHAnsi" w:hAnsiTheme="minorHAnsi"/>
                <w:sz w:val="24"/>
                <w:lang w:val="en-GB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Name as per bank account:</w:t>
            </w:r>
          </w:p>
        </w:tc>
        <w:tc>
          <w:tcPr>
            <w:tcW w:w="5180" w:type="dxa"/>
          </w:tcPr>
          <w:p w14:paraId="1990DE4B" w14:textId="2478FD3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Suryababu</w:t>
            </w:r>
          </w:p>
        </w:tc>
      </w:tr>
      <w:tr w:rsidR="00DE0E53" w:rsidRPr="00B00D04" w14:paraId="43364722" w14:textId="77777777" w:rsidTr="0059429F">
        <w:trPr>
          <w:trHeight w:val="399"/>
        </w:trPr>
        <w:tc>
          <w:tcPr>
            <w:tcW w:w="5180" w:type="dxa"/>
          </w:tcPr>
          <w:p w14:paraId="2DA854A2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Number:</w:t>
            </w:r>
          </w:p>
        </w:tc>
        <w:tc>
          <w:tcPr>
            <w:tcW w:w="5180" w:type="dxa"/>
          </w:tcPr>
          <w:p w14:paraId="2DC394F5" w14:textId="60D00CF4" w:rsidR="00DE0E53" w:rsidRPr="00A34A35" w:rsidRDefault="006F7C50" w:rsidP="0059429F">
            <w:pP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</w:pPr>
            <w:r>
              <w:rPr>
                <w:rFonts w:asciiTheme="minorHAnsi" w:hAnsiTheme="minorHAnsi"/>
                <w:b/>
                <w:color w:val="403152" w:themeColor="accent4" w:themeShade="80"/>
                <w:sz w:val="24"/>
              </w:rPr>
              <w:t>31804240734</w:t>
            </w:r>
          </w:p>
        </w:tc>
      </w:tr>
      <w:tr w:rsidR="00DE0E53" w:rsidRPr="00B00D04" w14:paraId="4B004EB6" w14:textId="77777777" w:rsidTr="0059429F">
        <w:trPr>
          <w:trHeight w:val="399"/>
        </w:trPr>
        <w:tc>
          <w:tcPr>
            <w:tcW w:w="5180" w:type="dxa"/>
          </w:tcPr>
          <w:p w14:paraId="1453ABCF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Account Type:</w:t>
            </w:r>
          </w:p>
        </w:tc>
        <w:tc>
          <w:tcPr>
            <w:tcW w:w="5180" w:type="dxa"/>
          </w:tcPr>
          <w:p w14:paraId="68F2F079" w14:textId="765A7259" w:rsidR="00DE0E53" w:rsidRPr="00C01761" w:rsidRDefault="006F7C50" w:rsidP="0059429F">
            <w:pPr>
              <w:rPr>
                <w:rFonts w:asciiTheme="minorHAnsi" w:hAnsiTheme="minorHAnsi"/>
                <w:sz w:val="24"/>
                <w:lang w:val="en-GB"/>
              </w:rPr>
            </w:pPr>
            <w:r>
              <w:rPr>
                <w:rFonts w:asciiTheme="minorHAnsi" w:hAnsiTheme="minorHAnsi"/>
                <w:sz w:val="24"/>
                <w:lang w:val="en-GB"/>
              </w:rPr>
              <w:t>Savings</w:t>
            </w:r>
          </w:p>
        </w:tc>
      </w:tr>
      <w:tr w:rsidR="00DE0E53" w:rsidRPr="00B00D04" w14:paraId="19737514" w14:textId="77777777" w:rsidTr="0059429F">
        <w:trPr>
          <w:trHeight w:val="399"/>
        </w:trPr>
        <w:tc>
          <w:tcPr>
            <w:tcW w:w="5180" w:type="dxa"/>
          </w:tcPr>
          <w:p w14:paraId="65D88683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Bank Name:</w:t>
            </w:r>
          </w:p>
        </w:tc>
        <w:tc>
          <w:tcPr>
            <w:tcW w:w="5180" w:type="dxa"/>
          </w:tcPr>
          <w:p w14:paraId="3EAD4D18" w14:textId="72E4BB05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</w:t>
            </w:r>
          </w:p>
        </w:tc>
      </w:tr>
      <w:tr w:rsidR="00DE0E53" w:rsidRPr="00B00D04" w14:paraId="7F2ED724" w14:textId="77777777" w:rsidTr="0059429F">
        <w:trPr>
          <w:trHeight w:val="399"/>
        </w:trPr>
        <w:tc>
          <w:tcPr>
            <w:tcW w:w="5180" w:type="dxa"/>
          </w:tcPr>
          <w:p w14:paraId="7D5F2E31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Branch:</w:t>
            </w:r>
          </w:p>
        </w:tc>
        <w:tc>
          <w:tcPr>
            <w:tcW w:w="5180" w:type="dxa"/>
          </w:tcPr>
          <w:p w14:paraId="477C1B44" w14:textId="71F97341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Honnali</w:t>
            </w:r>
          </w:p>
        </w:tc>
      </w:tr>
      <w:tr w:rsidR="00DE0E53" w:rsidRPr="00B00D04" w14:paraId="566CBE27" w14:textId="77777777" w:rsidTr="0059429F">
        <w:trPr>
          <w:trHeight w:val="399"/>
        </w:trPr>
        <w:tc>
          <w:tcPr>
            <w:tcW w:w="5180" w:type="dxa"/>
          </w:tcPr>
          <w:p w14:paraId="43007F4E" w14:textId="77777777" w:rsidR="00DE0E53" w:rsidRPr="00B00D04" w:rsidRDefault="00DE0E53" w:rsidP="0059429F">
            <w:pPr>
              <w:rPr>
                <w:rFonts w:asciiTheme="minorHAnsi" w:eastAsiaTheme="minorHAnsi" w:hAnsiTheme="minorHAnsi"/>
                <w:color w:val="222222"/>
                <w:sz w:val="24"/>
              </w:rPr>
            </w:pPr>
            <w:r w:rsidRPr="00B00D04">
              <w:rPr>
                <w:rFonts w:asciiTheme="minorHAnsi" w:hAnsiTheme="minorHAnsi"/>
                <w:color w:val="1F497D"/>
                <w:sz w:val="24"/>
              </w:rPr>
              <w:t>IFSC Code:</w:t>
            </w:r>
          </w:p>
        </w:tc>
        <w:tc>
          <w:tcPr>
            <w:tcW w:w="5180" w:type="dxa"/>
          </w:tcPr>
          <w:p w14:paraId="0520BDAA" w14:textId="77777777" w:rsidR="00DE0E53" w:rsidRPr="00A34A35" w:rsidRDefault="00DE0E53" w:rsidP="0059429F">
            <w:pPr>
              <w:shd w:val="clear" w:color="auto" w:fill="FFFFFF"/>
              <w:rPr>
                <w:rFonts w:cs="Arial"/>
                <w:color w:val="222222"/>
                <w:sz w:val="24"/>
              </w:rPr>
            </w:pPr>
          </w:p>
          <w:p w14:paraId="5418CC91" w14:textId="01BF01A4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SBIN0011265</w:t>
            </w:r>
          </w:p>
        </w:tc>
      </w:tr>
      <w:tr w:rsidR="00DE0E53" w:rsidRPr="00B00D04" w14:paraId="7540D314" w14:textId="77777777" w:rsidTr="0059429F">
        <w:trPr>
          <w:trHeight w:val="399"/>
        </w:trPr>
        <w:tc>
          <w:tcPr>
            <w:tcW w:w="5180" w:type="dxa"/>
          </w:tcPr>
          <w:p w14:paraId="24C7B217" w14:textId="77777777" w:rsidR="00DE0E53" w:rsidRPr="00B00D04" w:rsidRDefault="00DE0E53" w:rsidP="0059429F">
            <w:pPr>
              <w:rPr>
                <w:rFonts w:asciiTheme="minorHAnsi" w:hAnsiTheme="minorHAnsi"/>
                <w:color w:val="1F497D"/>
                <w:sz w:val="24"/>
              </w:rPr>
            </w:pPr>
            <w:r>
              <w:rPr>
                <w:rFonts w:asciiTheme="minorHAnsi" w:hAnsiTheme="minorHAnsi"/>
                <w:color w:val="1F497D"/>
                <w:sz w:val="24"/>
              </w:rPr>
              <w:t>Pan Number:</w:t>
            </w:r>
          </w:p>
        </w:tc>
        <w:tc>
          <w:tcPr>
            <w:tcW w:w="5180" w:type="dxa"/>
          </w:tcPr>
          <w:p w14:paraId="1C07E09E" w14:textId="48087AAB" w:rsidR="00DE0E53" w:rsidRPr="00C01761" w:rsidRDefault="006F7C50" w:rsidP="0059429F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HTTPS3557P</w:t>
            </w:r>
          </w:p>
        </w:tc>
      </w:tr>
    </w:tbl>
    <w:p w14:paraId="52EEA39F" w14:textId="77777777" w:rsidR="00DE0E53" w:rsidRDefault="00DE0E53" w:rsidP="00E40A8C">
      <w:pPr>
        <w:rPr>
          <w:rFonts w:asciiTheme="minorHAnsi" w:hAnsiTheme="minorHAnsi"/>
          <w:sz w:val="24"/>
          <w:lang w:val="en-GB"/>
        </w:rPr>
      </w:pPr>
    </w:p>
    <w:p w14:paraId="2807E042" w14:textId="77777777" w:rsidR="000C5451" w:rsidRDefault="000C5451">
      <w:pPr>
        <w:rPr>
          <w:rFonts w:asciiTheme="minorHAnsi" w:hAnsiTheme="minorHAnsi"/>
          <w:sz w:val="24"/>
          <w:lang w:val="en-GB"/>
        </w:rPr>
      </w:pPr>
    </w:p>
    <w:p w14:paraId="5133011E" w14:textId="77777777" w:rsidR="000C5451" w:rsidRPr="00B00D04" w:rsidRDefault="000C5451">
      <w:pPr>
        <w:rPr>
          <w:rFonts w:asciiTheme="minorHAnsi" w:hAnsiTheme="minorHAnsi"/>
          <w:sz w:val="24"/>
          <w:lang w:val="en-GB"/>
        </w:rPr>
      </w:pPr>
    </w:p>
    <w:p w14:paraId="2CBEBE22" w14:textId="77777777" w:rsidR="008E01A4" w:rsidRPr="00B00D04" w:rsidRDefault="008E01A4">
      <w:pPr>
        <w:jc w:val="center"/>
        <w:rPr>
          <w:rFonts w:asciiTheme="minorHAnsi" w:hAnsiTheme="minorHAnsi"/>
          <w:b/>
          <w:sz w:val="24"/>
          <w:lang w:val="en-GB"/>
        </w:rPr>
      </w:pPr>
      <w:r w:rsidRPr="00B00D04">
        <w:rPr>
          <w:rFonts w:asciiTheme="minorHAnsi" w:hAnsiTheme="minorHAnsi"/>
          <w:b/>
          <w:sz w:val="24"/>
          <w:lang w:val="en-GB"/>
        </w:rPr>
        <w:t>THANK YOU FOR YOUR BUSINESS!</w:t>
      </w:r>
    </w:p>
    <w:sectPr w:rsidR="008E01A4" w:rsidRPr="00B00D04" w:rsidSect="00801234">
      <w:type w:val="continuous"/>
      <w:pgSz w:w="11906" w:h="16838"/>
      <w:pgMar w:top="720" w:right="1077" w:bottom="261" w:left="1077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6D43E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883E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EC543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BD412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3605D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4E86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02BA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5693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39606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B46E8F"/>
    <w:multiLevelType w:val="hybridMultilevel"/>
    <w:tmpl w:val="5D4C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898122">
    <w:abstractNumId w:val="0"/>
  </w:num>
  <w:num w:numId="2" w16cid:durableId="3928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sDQ3MTYzsDQxs7BU0lEKTi0uzszPAykwqQUAr8ZHPywAAAA="/>
  </w:docVars>
  <w:rsids>
    <w:rsidRoot w:val="008E01A4"/>
    <w:rsid w:val="00035F52"/>
    <w:rsid w:val="00046862"/>
    <w:rsid w:val="0005573F"/>
    <w:rsid w:val="0007736E"/>
    <w:rsid w:val="000836E6"/>
    <w:rsid w:val="000922C4"/>
    <w:rsid w:val="000B060E"/>
    <w:rsid w:val="000B2955"/>
    <w:rsid w:val="000B3A00"/>
    <w:rsid w:val="000C40DC"/>
    <w:rsid w:val="000C4392"/>
    <w:rsid w:val="000C4D7E"/>
    <w:rsid w:val="000C5451"/>
    <w:rsid w:val="000E46E5"/>
    <w:rsid w:val="000E729B"/>
    <w:rsid w:val="00100436"/>
    <w:rsid w:val="00113091"/>
    <w:rsid w:val="00113F5A"/>
    <w:rsid w:val="0011485B"/>
    <w:rsid w:val="00132C1F"/>
    <w:rsid w:val="001476E8"/>
    <w:rsid w:val="001503B9"/>
    <w:rsid w:val="001561D2"/>
    <w:rsid w:val="00160602"/>
    <w:rsid w:val="0019253F"/>
    <w:rsid w:val="001A01BE"/>
    <w:rsid w:val="001B289C"/>
    <w:rsid w:val="001B4851"/>
    <w:rsid w:val="001C111D"/>
    <w:rsid w:val="001C5F86"/>
    <w:rsid w:val="001F49BD"/>
    <w:rsid w:val="002008B2"/>
    <w:rsid w:val="00201914"/>
    <w:rsid w:val="002134EC"/>
    <w:rsid w:val="00227EDC"/>
    <w:rsid w:val="002365FB"/>
    <w:rsid w:val="00237B08"/>
    <w:rsid w:val="002446B9"/>
    <w:rsid w:val="002640D9"/>
    <w:rsid w:val="002A73D0"/>
    <w:rsid w:val="002B7229"/>
    <w:rsid w:val="002C1BB8"/>
    <w:rsid w:val="002E2B17"/>
    <w:rsid w:val="002F7452"/>
    <w:rsid w:val="002F787F"/>
    <w:rsid w:val="00304FE9"/>
    <w:rsid w:val="00332D4A"/>
    <w:rsid w:val="00345887"/>
    <w:rsid w:val="00347D4D"/>
    <w:rsid w:val="0035243F"/>
    <w:rsid w:val="003635B6"/>
    <w:rsid w:val="003700FA"/>
    <w:rsid w:val="00374159"/>
    <w:rsid w:val="0038423A"/>
    <w:rsid w:val="003932D3"/>
    <w:rsid w:val="003A60F4"/>
    <w:rsid w:val="003A6E54"/>
    <w:rsid w:val="003A79EE"/>
    <w:rsid w:val="003B490B"/>
    <w:rsid w:val="003B6ECC"/>
    <w:rsid w:val="003C57AA"/>
    <w:rsid w:val="003C60A6"/>
    <w:rsid w:val="003F40BE"/>
    <w:rsid w:val="003F69E8"/>
    <w:rsid w:val="0040589A"/>
    <w:rsid w:val="00417DBE"/>
    <w:rsid w:val="0042307B"/>
    <w:rsid w:val="00430CDC"/>
    <w:rsid w:val="00450F24"/>
    <w:rsid w:val="004575FD"/>
    <w:rsid w:val="004810E8"/>
    <w:rsid w:val="00485C7C"/>
    <w:rsid w:val="00485D05"/>
    <w:rsid w:val="004A0BD8"/>
    <w:rsid w:val="004A704F"/>
    <w:rsid w:val="004E2034"/>
    <w:rsid w:val="004E3E20"/>
    <w:rsid w:val="00527D86"/>
    <w:rsid w:val="00554CF6"/>
    <w:rsid w:val="00562DA4"/>
    <w:rsid w:val="00563A2B"/>
    <w:rsid w:val="00567353"/>
    <w:rsid w:val="00567FEB"/>
    <w:rsid w:val="00570745"/>
    <w:rsid w:val="005730FA"/>
    <w:rsid w:val="005A05B5"/>
    <w:rsid w:val="005B2386"/>
    <w:rsid w:val="005B6A90"/>
    <w:rsid w:val="005E2B0A"/>
    <w:rsid w:val="005E414A"/>
    <w:rsid w:val="005E74B6"/>
    <w:rsid w:val="005E7DC8"/>
    <w:rsid w:val="005F218B"/>
    <w:rsid w:val="005F4B1C"/>
    <w:rsid w:val="0061726D"/>
    <w:rsid w:val="006260C2"/>
    <w:rsid w:val="00641547"/>
    <w:rsid w:val="006812B6"/>
    <w:rsid w:val="00683DB6"/>
    <w:rsid w:val="00692678"/>
    <w:rsid w:val="006A1F23"/>
    <w:rsid w:val="006B07CE"/>
    <w:rsid w:val="006B5B0D"/>
    <w:rsid w:val="006C2D0F"/>
    <w:rsid w:val="006D5393"/>
    <w:rsid w:val="006E10F0"/>
    <w:rsid w:val="006F6F30"/>
    <w:rsid w:val="006F7C50"/>
    <w:rsid w:val="006F7EF2"/>
    <w:rsid w:val="00700625"/>
    <w:rsid w:val="007134ED"/>
    <w:rsid w:val="0075211E"/>
    <w:rsid w:val="00754E67"/>
    <w:rsid w:val="00757156"/>
    <w:rsid w:val="00775990"/>
    <w:rsid w:val="007845BE"/>
    <w:rsid w:val="00792F42"/>
    <w:rsid w:val="007935C7"/>
    <w:rsid w:val="007C1AF0"/>
    <w:rsid w:val="007C2773"/>
    <w:rsid w:val="007C50E0"/>
    <w:rsid w:val="007D0D3A"/>
    <w:rsid w:val="007D2800"/>
    <w:rsid w:val="007D502A"/>
    <w:rsid w:val="007D6096"/>
    <w:rsid w:val="007E6C46"/>
    <w:rsid w:val="007F1EF5"/>
    <w:rsid w:val="007F23DA"/>
    <w:rsid w:val="00801234"/>
    <w:rsid w:val="008065F9"/>
    <w:rsid w:val="0082284B"/>
    <w:rsid w:val="008260EB"/>
    <w:rsid w:val="008272AD"/>
    <w:rsid w:val="008343F6"/>
    <w:rsid w:val="0087137F"/>
    <w:rsid w:val="008B31CD"/>
    <w:rsid w:val="008D4C78"/>
    <w:rsid w:val="008E01A4"/>
    <w:rsid w:val="008E0904"/>
    <w:rsid w:val="008F0BAA"/>
    <w:rsid w:val="008F146E"/>
    <w:rsid w:val="008F2B96"/>
    <w:rsid w:val="00930F16"/>
    <w:rsid w:val="00931008"/>
    <w:rsid w:val="00932AE5"/>
    <w:rsid w:val="009476E5"/>
    <w:rsid w:val="0096446D"/>
    <w:rsid w:val="00965E26"/>
    <w:rsid w:val="00996AB7"/>
    <w:rsid w:val="009B64CA"/>
    <w:rsid w:val="009C0769"/>
    <w:rsid w:val="009C47CF"/>
    <w:rsid w:val="009D29B7"/>
    <w:rsid w:val="009F783E"/>
    <w:rsid w:val="009F7B5D"/>
    <w:rsid w:val="00A0490D"/>
    <w:rsid w:val="00A06F11"/>
    <w:rsid w:val="00A30C31"/>
    <w:rsid w:val="00A369C3"/>
    <w:rsid w:val="00A36A1B"/>
    <w:rsid w:val="00A40898"/>
    <w:rsid w:val="00A767C0"/>
    <w:rsid w:val="00A836E3"/>
    <w:rsid w:val="00A83A30"/>
    <w:rsid w:val="00A86E8D"/>
    <w:rsid w:val="00A9526E"/>
    <w:rsid w:val="00AA0440"/>
    <w:rsid w:val="00AD04EC"/>
    <w:rsid w:val="00B00D04"/>
    <w:rsid w:val="00B01E23"/>
    <w:rsid w:val="00B37983"/>
    <w:rsid w:val="00B4113F"/>
    <w:rsid w:val="00B53B52"/>
    <w:rsid w:val="00B63FB8"/>
    <w:rsid w:val="00B74033"/>
    <w:rsid w:val="00B8032D"/>
    <w:rsid w:val="00B8627B"/>
    <w:rsid w:val="00BC26F0"/>
    <w:rsid w:val="00BC67E3"/>
    <w:rsid w:val="00BE093D"/>
    <w:rsid w:val="00BE25DE"/>
    <w:rsid w:val="00C01761"/>
    <w:rsid w:val="00C01C83"/>
    <w:rsid w:val="00C10A73"/>
    <w:rsid w:val="00C23B4B"/>
    <w:rsid w:val="00C256F9"/>
    <w:rsid w:val="00C470CE"/>
    <w:rsid w:val="00C562AE"/>
    <w:rsid w:val="00C72623"/>
    <w:rsid w:val="00C77765"/>
    <w:rsid w:val="00CA18BB"/>
    <w:rsid w:val="00CA30B4"/>
    <w:rsid w:val="00CB2EBD"/>
    <w:rsid w:val="00CB5F87"/>
    <w:rsid w:val="00CC13D0"/>
    <w:rsid w:val="00CD5366"/>
    <w:rsid w:val="00CF2533"/>
    <w:rsid w:val="00D05EF1"/>
    <w:rsid w:val="00D073CB"/>
    <w:rsid w:val="00D158F7"/>
    <w:rsid w:val="00D547AA"/>
    <w:rsid w:val="00D55AD4"/>
    <w:rsid w:val="00D648E2"/>
    <w:rsid w:val="00D93B04"/>
    <w:rsid w:val="00DA487F"/>
    <w:rsid w:val="00DA4B21"/>
    <w:rsid w:val="00DB3EA6"/>
    <w:rsid w:val="00DC2A47"/>
    <w:rsid w:val="00DE0E53"/>
    <w:rsid w:val="00DF2713"/>
    <w:rsid w:val="00E07735"/>
    <w:rsid w:val="00E12EAA"/>
    <w:rsid w:val="00E20474"/>
    <w:rsid w:val="00E2275E"/>
    <w:rsid w:val="00E33D82"/>
    <w:rsid w:val="00E40A8C"/>
    <w:rsid w:val="00E41A5B"/>
    <w:rsid w:val="00E43865"/>
    <w:rsid w:val="00E44DCC"/>
    <w:rsid w:val="00E70880"/>
    <w:rsid w:val="00E7260F"/>
    <w:rsid w:val="00EA1359"/>
    <w:rsid w:val="00EA5B54"/>
    <w:rsid w:val="00EA6B79"/>
    <w:rsid w:val="00EB29B3"/>
    <w:rsid w:val="00EB76B6"/>
    <w:rsid w:val="00ED1370"/>
    <w:rsid w:val="00ED2EAB"/>
    <w:rsid w:val="00F17E89"/>
    <w:rsid w:val="00F3021B"/>
    <w:rsid w:val="00F3027F"/>
    <w:rsid w:val="00F61293"/>
    <w:rsid w:val="00F6699A"/>
    <w:rsid w:val="00F73CF7"/>
    <w:rsid w:val="00F9011B"/>
    <w:rsid w:val="00F953A0"/>
    <w:rsid w:val="00FB38E9"/>
    <w:rsid w:val="00FB39E7"/>
    <w:rsid w:val="00FC6A7C"/>
    <w:rsid w:val="00FD28EA"/>
    <w:rsid w:val="00FF2E7A"/>
    <w:rsid w:val="00FF39FB"/>
    <w:rsid w:val="00FF3A76"/>
    <w:rsid w:val="00FF59D7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F1B06"/>
  <w15:docId w15:val="{41F36162-E36E-4824-BE6A-B7C5EB0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01A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C23B4B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paragraph" w:styleId="ListParagraph">
    <w:name w:val="List Paragraph"/>
    <w:basedOn w:val="Normal"/>
    <w:uiPriority w:val="34"/>
    <w:qFormat/>
    <w:rsid w:val="00570745"/>
    <w:pPr>
      <w:ind w:left="720"/>
      <w:contextualSpacing/>
    </w:pPr>
  </w:style>
  <w:style w:type="table" w:styleId="TableGrid">
    <w:name w:val="Table Grid"/>
    <w:basedOn w:val="TableNormal"/>
    <w:uiPriority w:val="59"/>
    <w:rsid w:val="00B00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29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7DC8"/>
  </w:style>
  <w:style w:type="character" w:customStyle="1" w:styleId="w8qarf">
    <w:name w:val="w8qarf"/>
    <w:basedOn w:val="DefaultParagraphFont"/>
    <w:rsid w:val="00A369C3"/>
  </w:style>
  <w:style w:type="character" w:customStyle="1" w:styleId="lrzxr">
    <w:name w:val="lrzxr"/>
    <w:basedOn w:val="DefaultParagraphFont"/>
    <w:rsid w:val="00A369C3"/>
  </w:style>
  <w:style w:type="character" w:styleId="UnresolvedMention">
    <w:name w:val="Unresolved Mention"/>
    <w:basedOn w:val="DefaultParagraphFont"/>
    <w:uiPriority w:val="99"/>
    <w:semiHidden/>
    <w:unhideWhenUsed/>
    <w:rsid w:val="006B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9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923419797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66270160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  <w:div w:id="1012415265">
          <w:marLeft w:val="314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dotted" w:sz="6" w:space="4" w:color="B7B7B7"/>
            <w:right w:val="none" w:sz="0" w:space="0" w:color="auto"/>
          </w:divBdr>
        </w:div>
      </w:divsChild>
    </w:div>
    <w:div w:id="163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we\Documents\My%20Dropbox\free%20invoice%20templates\TEMPLATES\0107618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01076187</Template>
  <TotalTime>1529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Invoiceberry.com - Online Invoicing Software</dc:creator>
  <cp:lastModifiedBy>Sudeerkumara S</cp:lastModifiedBy>
  <cp:revision>252</cp:revision>
  <cp:lastPrinted>2017-01-03T13:23:00Z</cp:lastPrinted>
  <dcterms:created xsi:type="dcterms:W3CDTF">2017-04-18T09:05:00Z</dcterms:created>
  <dcterms:modified xsi:type="dcterms:W3CDTF">2022-06-05T04:36:00Z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TC010761871033</vt:lpwstr>
  </property>
</Properties>
</file>