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9A4" w14:textId="77777777" w:rsidR="00A369C3" w:rsidRPr="00A369C3" w:rsidRDefault="00A369C3">
      <w:pPr>
        <w:rPr>
          <w:rFonts w:ascii="Calibri" w:hAnsi="Calibri"/>
          <w:b/>
          <w:sz w:val="40"/>
          <w:szCs w:val="40"/>
          <w:lang w:val="en-GB"/>
        </w:rPr>
      </w:pPr>
      <w:r>
        <w:rPr>
          <w:rFonts w:ascii="Calibri" w:hAnsi="Calibri"/>
          <w:b/>
          <w:sz w:val="40"/>
          <w:szCs w:val="40"/>
          <w:lang w:val="en-GB"/>
        </w:rPr>
        <w:t xml:space="preserve">                                          </w:t>
      </w:r>
      <w:r w:rsidRPr="00A369C3">
        <w:rPr>
          <w:rFonts w:ascii="Calibri" w:hAnsi="Calibri"/>
          <w:b/>
          <w:sz w:val="40"/>
          <w:szCs w:val="40"/>
          <w:lang w:val="en-GB"/>
        </w:rPr>
        <w:t>Online Invoice</w:t>
      </w:r>
    </w:p>
    <w:p w14:paraId="6A8F9E26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22B31324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4AF20A45" w14:textId="12200160" w:rsidR="0042307B" w:rsidRDefault="00B8032D">
      <w:pPr>
        <w:rPr>
          <w:rFonts w:ascii="Calibri" w:hAnsi="Calibri"/>
          <w:b/>
          <w:sz w:val="24"/>
          <w:lang w:val="en-GB"/>
        </w:rPr>
      </w:pPr>
      <w:r>
        <w:rPr>
          <w:rFonts w:ascii="Calibri" w:hAnsi="Calibri"/>
          <w:b/>
          <w:sz w:val="24"/>
          <w:lang w:val="en-GB"/>
        </w:rPr>
        <w:t>Name :</w:t>
      </w:r>
      <w:r w:rsidR="00DE0E53">
        <w:rPr>
          <w:rFonts w:ascii="Calibri" w:hAnsi="Calibri"/>
          <w:b/>
          <w:sz w:val="24"/>
          <w:lang w:val="en-GB"/>
        </w:rPr>
        <w:t xml:space="preserve"> </w:t>
      </w:r>
      <w:r w:rsidR="002E2B17">
        <w:rPr>
          <w:rFonts w:ascii="Calibri" w:hAnsi="Calibri"/>
          <w:b/>
          <w:sz w:val="24"/>
          <w:lang w:val="en-GB"/>
        </w:rPr>
        <w:t>Sudeerkumara.S</w:t>
      </w:r>
    </w:p>
    <w:p w14:paraId="4280C9C4" w14:textId="77777777" w:rsidR="009D29B7" w:rsidRPr="00C01761" w:rsidRDefault="009D29B7">
      <w:pPr>
        <w:rPr>
          <w:rFonts w:asciiTheme="minorHAnsi" w:hAnsiTheme="minorHAnsi"/>
          <w:sz w:val="24"/>
          <w:lang w:val="en-GB"/>
        </w:rPr>
      </w:pPr>
    </w:p>
    <w:tbl>
      <w:tblPr>
        <w:tblpPr w:leftFromText="180" w:rightFromText="180" w:vertAnchor="text" w:tblpY="1"/>
        <w:tblOverlap w:val="never"/>
        <w:tblW w:w="10016" w:type="dxa"/>
        <w:tblLayout w:type="fixed"/>
        <w:tblLook w:val="0000" w:firstRow="0" w:lastRow="0" w:firstColumn="0" w:lastColumn="0" w:noHBand="0" w:noVBand="0"/>
      </w:tblPr>
      <w:tblGrid>
        <w:gridCol w:w="5508"/>
        <w:gridCol w:w="1700"/>
        <w:gridCol w:w="2808"/>
      </w:tblGrid>
      <w:tr w:rsidR="00F73CF7" w:rsidRPr="00B00D04" w14:paraId="4EA753BC" w14:textId="77777777" w:rsidTr="00BC67E3">
        <w:tc>
          <w:tcPr>
            <w:tcW w:w="7208" w:type="dxa"/>
            <w:gridSpan w:val="2"/>
          </w:tcPr>
          <w:p w14:paraId="61C92FBB" w14:textId="4642C335" w:rsidR="00DE0E53" w:rsidRDefault="00DE0E53" w:rsidP="00DE0E53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Address : </w:t>
            </w:r>
            <w:r w:rsidR="002E2B17">
              <w:rPr>
                <w:rFonts w:ascii="Calibri" w:hAnsi="Calibri"/>
                <w:sz w:val="24"/>
                <w:lang w:val="en-GB"/>
              </w:rPr>
              <w:t>Behind ka</w:t>
            </w:r>
            <w:r w:rsidR="00D55AD4">
              <w:rPr>
                <w:rFonts w:ascii="Calibri" w:hAnsi="Calibri"/>
                <w:sz w:val="24"/>
                <w:lang w:val="en-GB"/>
              </w:rPr>
              <w:t>l</w:t>
            </w:r>
            <w:r w:rsidR="002E2B17">
              <w:rPr>
                <w:rFonts w:ascii="Calibri" w:hAnsi="Calibri"/>
                <w:sz w:val="24"/>
                <w:lang w:val="en-GB"/>
              </w:rPr>
              <w:t>pavruksha appartments,19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main, 20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cross,SMS layout, JP Nagar 5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phase</w:t>
            </w:r>
          </w:p>
          <w:p w14:paraId="7E38F65E" w14:textId="205A5DE2" w:rsidR="009D29B7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              Bangalore-560078  </w:t>
            </w:r>
          </w:p>
          <w:p w14:paraId="6A506164" w14:textId="0DB57B93" w:rsidR="00DE0E53" w:rsidRPr="00E40A8C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               </w:t>
            </w:r>
          </w:p>
          <w:p w14:paraId="28B5333D" w14:textId="7795E11D" w:rsidR="00E40A8C" w:rsidRPr="00E40A8C" w:rsidRDefault="00B8032D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Mobile No: +91 </w:t>
            </w:r>
            <w:r w:rsidR="002E2B17">
              <w:rPr>
                <w:rFonts w:ascii="Calibri" w:hAnsi="Calibri"/>
                <w:sz w:val="24"/>
                <w:lang w:val="en-GB"/>
              </w:rPr>
              <w:t>9980238248</w:t>
            </w:r>
          </w:p>
          <w:p w14:paraId="4A7B72F1" w14:textId="135830E7" w:rsidR="003A79EE" w:rsidRPr="00B00D04" w:rsidRDefault="00B8032D" w:rsidP="00E40A8C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Email: </w:t>
            </w:r>
            <w:r w:rsidR="002E2B17">
              <w:rPr>
                <w:rFonts w:ascii="Calibri" w:hAnsi="Calibri"/>
                <w:sz w:val="24"/>
                <w:lang w:val="en-GB"/>
              </w:rPr>
              <w:t>sudeer.414@gmail.com</w:t>
            </w:r>
          </w:p>
        </w:tc>
        <w:tc>
          <w:tcPr>
            <w:tcW w:w="2808" w:type="dxa"/>
          </w:tcPr>
          <w:p w14:paraId="7CF561D6" w14:textId="77749772" w:rsidR="00F73CF7" w:rsidRPr="00B00D04" w:rsidRDefault="00B8032D" w:rsidP="00BC67E3">
            <w:pPr>
              <w:ind w:left="-8" w:firstLine="8"/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 xml:space="preserve">INVOICE </w:t>
            </w:r>
            <w:r w:rsidR="008E01A4" w:rsidRPr="00B00D04">
              <w:rPr>
                <w:rFonts w:asciiTheme="minorHAnsi" w:hAnsiTheme="minorHAnsi"/>
                <w:b/>
                <w:sz w:val="24"/>
                <w:lang w:val="en-GB"/>
              </w:rPr>
              <w:t>No</w:t>
            </w:r>
            <w:r w:rsidR="000E46E5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  <w:r w:rsidR="009D29B7">
              <w:rPr>
                <w:rFonts w:asciiTheme="minorHAnsi" w:hAnsiTheme="minorHAnsi"/>
                <w:b/>
                <w:sz w:val="24"/>
                <w:lang w:val="en-GB"/>
              </w:rPr>
              <w:t>[SH</w:t>
            </w:r>
            <w:r w:rsidR="00510909">
              <w:rPr>
                <w:rFonts w:asciiTheme="minorHAnsi" w:hAnsiTheme="minorHAnsi"/>
                <w:b/>
                <w:sz w:val="24"/>
                <w:lang w:val="en-GB"/>
              </w:rPr>
              <w:t>30</w:t>
            </w:r>
            <w:r w:rsidR="0042307B" w:rsidRPr="00B00D04">
              <w:rPr>
                <w:rFonts w:asciiTheme="minorHAnsi" w:hAnsiTheme="minorHAnsi"/>
                <w:b/>
                <w:sz w:val="24"/>
                <w:lang w:val="en-GB"/>
              </w:rPr>
              <w:t>]</w:t>
            </w:r>
          </w:p>
          <w:p w14:paraId="6CB74A39" w14:textId="73D0E829" w:rsidR="00F73CF7" w:rsidRPr="00B00D04" w:rsidRDefault="008E01A4" w:rsidP="000E46E5">
            <w:pPr>
              <w:ind w:left="-8" w:firstLine="8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 xml:space="preserve">DATE: </w:t>
            </w:r>
            <w:r w:rsidR="0059510A">
              <w:rPr>
                <w:rFonts w:asciiTheme="minorHAnsi" w:hAnsiTheme="minorHAnsi"/>
                <w:b/>
                <w:sz w:val="24"/>
                <w:lang w:val="en-GB"/>
              </w:rPr>
              <w:t>1</w:t>
            </w:r>
            <w:r w:rsidR="000836E6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510909">
              <w:rPr>
                <w:rFonts w:asciiTheme="minorHAnsi" w:hAnsiTheme="minorHAnsi"/>
                <w:b/>
                <w:sz w:val="24"/>
                <w:lang w:val="en-GB"/>
              </w:rPr>
              <w:t>6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/202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2</w:t>
            </w:r>
          </w:p>
        </w:tc>
      </w:tr>
      <w:tr w:rsidR="009C47CF" w:rsidRPr="00B00D04" w14:paraId="521DEB84" w14:textId="77777777" w:rsidTr="00BC67E3">
        <w:trPr>
          <w:gridAfter w:val="2"/>
          <w:wAfter w:w="4508" w:type="dxa"/>
          <w:trHeight w:val="1440"/>
        </w:trPr>
        <w:tc>
          <w:tcPr>
            <w:tcW w:w="5508" w:type="dxa"/>
          </w:tcPr>
          <w:p w14:paraId="044423D9" w14:textId="77777777" w:rsidR="00C01761" w:rsidRDefault="00C01761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  <w:p w14:paraId="451FF96C" w14:textId="77777777" w:rsidR="009C47CF" w:rsidRPr="00B00D04" w:rsidRDefault="003A79EE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>Billing To</w:t>
            </w:r>
            <w:r w:rsidR="009C47CF" w:rsidRPr="00B00D04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</w:p>
          <w:p w14:paraId="76B089E9" w14:textId="77777777" w:rsidR="009C47CF" w:rsidRPr="00B00D04" w:rsidRDefault="007C1AF0" w:rsidP="00BC67E3">
            <w:pPr>
              <w:tabs>
                <w:tab w:val="left" w:pos="5400"/>
              </w:tabs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BDr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>eamz Global Solution</w:t>
            </w:r>
            <w:r w:rsidRPr="00B00D04">
              <w:rPr>
                <w:rFonts w:asciiTheme="minorHAnsi" w:hAnsiTheme="minorHAnsi"/>
                <w:sz w:val="24"/>
                <w:lang w:val="en-GB"/>
              </w:rPr>
              <w:t>s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Pvt Ltd</w:t>
            </w:r>
          </w:p>
          <w:p w14:paraId="6DA79C23" w14:textId="77777777" w:rsidR="009C47CF" w:rsidRPr="00B00D04" w:rsidRDefault="00A369C3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Besant Technologies Marathahalli</w:t>
            </w:r>
            <w:r>
              <w:rPr>
                <w:rFonts w:cs="Arial"/>
                <w:color w:val="222222"/>
                <w:shd w:val="clear" w:color="auto" w:fill="FFFFFF"/>
              </w:rPr>
              <w:br/>
            </w:r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>No. 43/2, 2nd Floor, VMR Arcade, Silver Springs Layout, Munnekollal, Varthur Rd, Marathahalli, Bengaluru, Karnataka 560037</w:t>
            </w:r>
          </w:p>
        </w:tc>
      </w:tr>
    </w:tbl>
    <w:p w14:paraId="60E10A15" w14:textId="77777777" w:rsidR="00F73CF7" w:rsidRPr="00B00D04" w:rsidRDefault="00BC67E3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br w:type="textWrapping" w:clear="all"/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67"/>
        <w:gridCol w:w="2773"/>
        <w:gridCol w:w="2054"/>
        <w:gridCol w:w="2054"/>
        <w:gridCol w:w="1558"/>
      </w:tblGrid>
      <w:tr w:rsidR="003A79EE" w:rsidRPr="00B00D04" w14:paraId="0174E600" w14:textId="77777777" w:rsidTr="003A79EE">
        <w:trPr>
          <w:trHeight w:val="564"/>
        </w:trPr>
        <w:tc>
          <w:tcPr>
            <w:tcW w:w="1767" w:type="dxa"/>
          </w:tcPr>
          <w:p w14:paraId="344CAD6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CA455B3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S NO</w:t>
            </w:r>
          </w:p>
        </w:tc>
        <w:tc>
          <w:tcPr>
            <w:tcW w:w="2773" w:type="dxa"/>
          </w:tcPr>
          <w:p w14:paraId="4778B0B5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7C1FF32E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COURSE</w:t>
            </w:r>
          </w:p>
        </w:tc>
        <w:tc>
          <w:tcPr>
            <w:tcW w:w="2054" w:type="dxa"/>
          </w:tcPr>
          <w:p w14:paraId="70C12D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DF51F5F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 xml:space="preserve">UNIT PRICE </w:t>
            </w:r>
            <w:r w:rsidRPr="00B00D04">
              <w:rPr>
                <w:rFonts w:asciiTheme="minorHAnsi" w:hAnsiTheme="minorHAnsi"/>
                <w:sz w:val="14"/>
                <w:lang w:val="en-GB"/>
              </w:rPr>
              <w:t>(Per head)</w:t>
            </w:r>
          </w:p>
        </w:tc>
        <w:tc>
          <w:tcPr>
            <w:tcW w:w="2054" w:type="dxa"/>
          </w:tcPr>
          <w:p w14:paraId="7FC165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9598EA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No Of Participant</w:t>
            </w:r>
          </w:p>
        </w:tc>
        <w:tc>
          <w:tcPr>
            <w:tcW w:w="1558" w:type="dxa"/>
            <w:shd w:val="clear" w:color="auto" w:fill="auto"/>
          </w:tcPr>
          <w:p w14:paraId="3BC35532" w14:textId="77777777" w:rsidR="003A79EE" w:rsidRDefault="003A79EE" w:rsidP="003A79EE">
            <w:pPr>
              <w:jc w:val="center"/>
            </w:pPr>
          </w:p>
          <w:p w14:paraId="4FA82A8B" w14:textId="77777777" w:rsidR="003A79EE" w:rsidRPr="00B00D04" w:rsidRDefault="003A79EE" w:rsidP="003A79EE">
            <w:pPr>
              <w:jc w:val="center"/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Amount</w:t>
            </w:r>
          </w:p>
        </w:tc>
      </w:tr>
      <w:tr w:rsidR="003A79EE" w:rsidRPr="00B00D04" w14:paraId="5F1D3710" w14:textId="77777777" w:rsidTr="003A79EE">
        <w:trPr>
          <w:trHeight w:val="2179"/>
        </w:trPr>
        <w:tc>
          <w:tcPr>
            <w:tcW w:w="1767" w:type="dxa"/>
          </w:tcPr>
          <w:p w14:paraId="7CA836C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C49A97C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F7ECEA" w14:textId="77777777" w:rsidR="00C01761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124891F2" w14:textId="77777777" w:rsidR="00C01761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1</w:t>
            </w:r>
          </w:p>
          <w:p w14:paraId="0513A897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E375AC2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773" w:type="dxa"/>
          </w:tcPr>
          <w:p w14:paraId="0CA19D4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F1B1CE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E30DD01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A1CF017" w14:textId="7E600900" w:rsidR="001561D2" w:rsidRDefault="00653C58" w:rsidP="001561D2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Manual</w:t>
            </w:r>
          </w:p>
          <w:p w14:paraId="24CD5EA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5B55960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054" w:type="dxa"/>
          </w:tcPr>
          <w:p w14:paraId="4932ABDD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7F81E0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44A46C66" w14:textId="77777777" w:rsidR="0082284B" w:rsidRDefault="0082284B" w:rsidP="009D29B7">
            <w:pPr>
              <w:jc w:val="center"/>
              <w:rPr>
                <w:rFonts w:asciiTheme="minorHAnsi" w:hAnsiTheme="minorHAnsi"/>
                <w:sz w:val="24"/>
                <w:highlight w:val="yellow"/>
                <w:lang w:val="en-GB"/>
              </w:rPr>
            </w:pPr>
          </w:p>
          <w:p w14:paraId="7EE381E0" w14:textId="77777777" w:rsidR="009D29B7" w:rsidRDefault="009D29B7" w:rsidP="009D29B7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8FA75C4" w14:textId="03F73E07" w:rsidR="009D29B7" w:rsidRPr="00B00D04" w:rsidRDefault="00DE0E53" w:rsidP="0082284B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 xml:space="preserve">           </w:t>
            </w:r>
            <w:r w:rsidR="00653C58">
              <w:rPr>
                <w:rFonts w:asciiTheme="minorHAnsi" w:hAnsiTheme="minorHAnsi"/>
                <w:sz w:val="24"/>
                <w:lang w:val="en-GB"/>
              </w:rPr>
              <w:t>1200</w:t>
            </w:r>
          </w:p>
        </w:tc>
        <w:tc>
          <w:tcPr>
            <w:tcW w:w="2054" w:type="dxa"/>
          </w:tcPr>
          <w:p w14:paraId="3B84E91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4EF3886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85861B8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03602035" w14:textId="77777777" w:rsidR="008B31CD" w:rsidRDefault="008B31CD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281F8CE" w14:textId="72640FD1" w:rsidR="00A83A30" w:rsidRDefault="00510909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12</w:t>
            </w:r>
          </w:p>
          <w:p w14:paraId="334D025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C601196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558" w:type="dxa"/>
            <w:shd w:val="clear" w:color="auto" w:fill="auto"/>
          </w:tcPr>
          <w:p w14:paraId="7C8F67A1" w14:textId="77777777" w:rsidR="003A79EE" w:rsidRDefault="003A79EE" w:rsidP="003A79EE">
            <w:pPr>
              <w:jc w:val="center"/>
            </w:pPr>
          </w:p>
          <w:p w14:paraId="248777E9" w14:textId="77777777" w:rsidR="003A79EE" w:rsidRDefault="003A79EE" w:rsidP="003A79EE">
            <w:pPr>
              <w:jc w:val="center"/>
            </w:pPr>
          </w:p>
          <w:p w14:paraId="7C0FF930" w14:textId="77777777" w:rsidR="003A79EE" w:rsidRDefault="003A79EE" w:rsidP="003A79EE">
            <w:pPr>
              <w:jc w:val="center"/>
            </w:pPr>
          </w:p>
          <w:p w14:paraId="0BD79496" w14:textId="77777777" w:rsidR="003A79EE" w:rsidRDefault="003A79EE" w:rsidP="003A79EE">
            <w:pPr>
              <w:jc w:val="center"/>
            </w:pPr>
          </w:p>
          <w:p w14:paraId="686BF291" w14:textId="01A25B93" w:rsidR="003A79EE" w:rsidRDefault="003A79EE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4587BC" w14:textId="25983669" w:rsidR="009D29B7" w:rsidRDefault="00510909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14400</w:t>
            </w:r>
          </w:p>
          <w:p w14:paraId="5674EFB8" w14:textId="77777777" w:rsidR="009D29B7" w:rsidRPr="00B00D04" w:rsidRDefault="009D29B7" w:rsidP="00DE0E53"/>
        </w:tc>
      </w:tr>
      <w:tr w:rsidR="003A79EE" w:rsidRPr="00B00D04" w14:paraId="41752ADA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74"/>
        </w:trPr>
        <w:tc>
          <w:tcPr>
            <w:tcW w:w="2054" w:type="dxa"/>
          </w:tcPr>
          <w:p w14:paraId="7ED65D1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Sub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TDS(10%)</w:t>
            </w:r>
          </w:p>
        </w:tc>
        <w:tc>
          <w:tcPr>
            <w:tcW w:w="1558" w:type="dxa"/>
            <w:shd w:val="clear" w:color="auto" w:fill="auto"/>
          </w:tcPr>
          <w:p w14:paraId="00BF2EDB" w14:textId="5C9754C5" w:rsidR="007F1EF5" w:rsidRPr="007F1EF5" w:rsidRDefault="00A83A30" w:rsidP="007F1EF5">
            <w:pPr>
              <w:jc w:val="center"/>
            </w:pPr>
            <w:r>
              <w:t xml:space="preserve"> </w:t>
            </w:r>
            <w:r w:rsidR="00510909">
              <w:t>1440</w:t>
            </w:r>
            <w:r w:rsidR="00733DC6">
              <w:t>0</w:t>
            </w:r>
          </w:p>
        </w:tc>
      </w:tr>
      <w:tr w:rsidR="003A79EE" w:rsidRPr="00B00D04" w14:paraId="01558B32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43"/>
        </w:trPr>
        <w:tc>
          <w:tcPr>
            <w:tcW w:w="2054" w:type="dxa"/>
          </w:tcPr>
          <w:p w14:paraId="46F9B5E0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Grand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TDS (10%)</w:t>
            </w:r>
          </w:p>
        </w:tc>
        <w:tc>
          <w:tcPr>
            <w:tcW w:w="1558" w:type="dxa"/>
            <w:shd w:val="clear" w:color="auto" w:fill="auto"/>
          </w:tcPr>
          <w:p w14:paraId="74C33F05" w14:textId="5BE1D9E6" w:rsidR="00E12EAA" w:rsidRPr="00E12EAA" w:rsidRDefault="001561D2" w:rsidP="00E12EAA">
            <w:r>
              <w:t xml:space="preserve">       </w:t>
            </w:r>
            <w:r w:rsidR="00510909">
              <w:t>12960</w:t>
            </w:r>
          </w:p>
        </w:tc>
      </w:tr>
    </w:tbl>
    <w:p w14:paraId="49C9B1B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59B2937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32CF2793" w14:textId="26780428" w:rsidR="00F73CF7" w:rsidRPr="00B00D04" w:rsidRDefault="00C01761">
      <w:pPr>
        <w:rPr>
          <w:rFonts w:asciiTheme="minorHAnsi" w:hAnsiTheme="minorHAnsi"/>
          <w:b/>
          <w:sz w:val="24"/>
          <w:lang w:val="en-GB"/>
        </w:rPr>
      </w:pPr>
      <w:r w:rsidRPr="0082284B">
        <w:rPr>
          <w:rFonts w:asciiTheme="minorHAnsi" w:hAnsiTheme="minorHAnsi"/>
          <w:b/>
          <w:sz w:val="24"/>
          <w:highlight w:val="yellow"/>
          <w:lang w:val="en-GB"/>
        </w:rPr>
        <w:t>In Words:</w:t>
      </w:r>
      <w:r>
        <w:rPr>
          <w:rFonts w:asciiTheme="minorHAnsi" w:hAnsiTheme="minorHAnsi"/>
          <w:b/>
          <w:sz w:val="24"/>
          <w:lang w:val="en-GB"/>
        </w:rPr>
        <w:t xml:space="preserve"> 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r w:rsidR="00510909">
        <w:rPr>
          <w:rFonts w:asciiTheme="minorHAnsi" w:hAnsiTheme="minorHAnsi"/>
          <w:b/>
          <w:sz w:val="24"/>
          <w:lang w:val="en-GB"/>
        </w:rPr>
        <w:t>Twelve</w:t>
      </w:r>
      <w:r w:rsidR="0066526D">
        <w:rPr>
          <w:rFonts w:asciiTheme="minorHAnsi" w:hAnsiTheme="minorHAnsi"/>
          <w:b/>
          <w:sz w:val="24"/>
          <w:lang w:val="en-GB"/>
        </w:rPr>
        <w:t xml:space="preserve"> thousand </w:t>
      </w:r>
      <w:r w:rsidR="00510909">
        <w:rPr>
          <w:rFonts w:asciiTheme="minorHAnsi" w:hAnsiTheme="minorHAnsi"/>
          <w:b/>
          <w:sz w:val="24"/>
          <w:lang w:val="en-GB"/>
        </w:rPr>
        <w:t>nine sixty</w:t>
      </w:r>
      <w:r w:rsidR="0066526D">
        <w:rPr>
          <w:rFonts w:asciiTheme="minorHAnsi" w:hAnsiTheme="minorHAnsi"/>
          <w:b/>
          <w:sz w:val="24"/>
          <w:lang w:val="en-GB"/>
        </w:rPr>
        <w:t xml:space="preserve"> </w:t>
      </w:r>
      <w:r w:rsidR="00E7260F">
        <w:rPr>
          <w:rFonts w:asciiTheme="minorHAnsi" w:hAnsiTheme="minorHAnsi"/>
          <w:b/>
          <w:sz w:val="24"/>
          <w:lang w:val="en-GB"/>
        </w:rPr>
        <w:t>o</w:t>
      </w:r>
      <w:r w:rsidR="00FF2E7A">
        <w:rPr>
          <w:rFonts w:asciiTheme="minorHAnsi" w:hAnsiTheme="minorHAnsi"/>
          <w:b/>
          <w:sz w:val="24"/>
          <w:lang w:val="en-GB"/>
        </w:rPr>
        <w:t>nly</w:t>
      </w:r>
    </w:p>
    <w:p w14:paraId="502DFDDB" w14:textId="77777777" w:rsidR="00B00D04" w:rsidRPr="00B00D04" w:rsidRDefault="00B00D04">
      <w:pPr>
        <w:rPr>
          <w:rFonts w:asciiTheme="minorHAnsi" w:hAnsiTheme="minorHAnsi"/>
          <w:b/>
          <w:sz w:val="24"/>
          <w:lang w:val="en-GB"/>
        </w:rPr>
      </w:pPr>
    </w:p>
    <w:p w14:paraId="1AF7B878" w14:textId="69565594" w:rsidR="0096446D" w:rsidRDefault="001B4851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                                      </w:t>
      </w:r>
      <w:r w:rsidR="00C562AE">
        <w:rPr>
          <w:rFonts w:asciiTheme="minorHAnsi" w:hAnsiTheme="minorHAnsi"/>
          <w:sz w:val="24"/>
          <w:lang w:val="en-GB"/>
        </w:rPr>
        <w:t xml:space="preserve">This is to bring to your </w:t>
      </w:r>
      <w:r w:rsidR="000C5451">
        <w:rPr>
          <w:rFonts w:asciiTheme="minorHAnsi" w:hAnsiTheme="minorHAnsi"/>
          <w:sz w:val="24"/>
          <w:lang w:val="en-GB"/>
        </w:rPr>
        <w:t xml:space="preserve">kind </w:t>
      </w:r>
      <w:r w:rsidR="00374159">
        <w:rPr>
          <w:rFonts w:asciiTheme="minorHAnsi" w:hAnsiTheme="minorHAnsi"/>
          <w:sz w:val="24"/>
          <w:lang w:val="en-GB"/>
        </w:rPr>
        <w:t xml:space="preserve">information that hereby I </w:t>
      </w:r>
      <w:r w:rsidR="009D29B7">
        <w:rPr>
          <w:rFonts w:asciiTheme="minorHAnsi" w:hAnsiTheme="minorHAnsi"/>
          <w:b/>
          <w:sz w:val="24"/>
          <w:lang w:val="en-GB"/>
        </w:rPr>
        <w:t>M</w:t>
      </w:r>
      <w:r w:rsidR="002E2B17">
        <w:rPr>
          <w:rFonts w:asciiTheme="minorHAnsi" w:hAnsiTheme="minorHAnsi"/>
          <w:b/>
          <w:sz w:val="24"/>
          <w:lang w:val="en-GB"/>
        </w:rPr>
        <w:t>r.Sudeerkumara.S</w:t>
      </w:r>
      <w:r w:rsidR="006F7EF2">
        <w:rPr>
          <w:rFonts w:ascii="Calibri" w:hAnsi="Calibri"/>
          <w:b/>
          <w:sz w:val="24"/>
          <w:lang w:val="en-GB"/>
        </w:rPr>
        <w:t xml:space="preserve">, </w:t>
      </w:r>
      <w:r w:rsidR="009D29B7">
        <w:rPr>
          <w:rFonts w:asciiTheme="minorHAnsi" w:hAnsiTheme="minorHAnsi"/>
          <w:sz w:val="24"/>
          <w:lang w:val="en-GB"/>
        </w:rPr>
        <w:t>T</w:t>
      </w:r>
      <w:r w:rsidR="00C01C83">
        <w:rPr>
          <w:rFonts w:asciiTheme="minorHAnsi" w:hAnsiTheme="minorHAnsi"/>
          <w:sz w:val="24"/>
          <w:lang w:val="en-GB"/>
        </w:rPr>
        <w:t>rainer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374159">
        <w:rPr>
          <w:rFonts w:asciiTheme="minorHAnsi" w:hAnsiTheme="minorHAnsi"/>
          <w:sz w:val="24"/>
          <w:lang w:val="en-GB"/>
        </w:rPr>
        <w:t>of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A836E3">
        <w:rPr>
          <w:rFonts w:asciiTheme="minorHAnsi" w:hAnsiTheme="minorHAnsi"/>
          <w:b/>
          <w:sz w:val="24"/>
          <w:lang w:val="en-GB"/>
        </w:rPr>
        <w:t xml:space="preserve">Besant Technologies </w:t>
      </w:r>
      <w:r w:rsidR="00C562AE">
        <w:rPr>
          <w:rFonts w:asciiTheme="minorHAnsi" w:hAnsiTheme="minorHAnsi"/>
          <w:sz w:val="24"/>
          <w:lang w:val="en-GB"/>
        </w:rPr>
        <w:t>,</w:t>
      </w:r>
      <w:r w:rsidR="003C57AA">
        <w:rPr>
          <w:rFonts w:asciiTheme="minorHAnsi" w:hAnsiTheme="minorHAnsi"/>
          <w:sz w:val="24"/>
          <w:lang w:val="en-GB"/>
        </w:rPr>
        <w:t xml:space="preserve"> ha</w:t>
      </w:r>
      <w:r w:rsidR="0096446D">
        <w:rPr>
          <w:rFonts w:asciiTheme="minorHAnsi" w:hAnsiTheme="minorHAnsi"/>
          <w:sz w:val="24"/>
          <w:lang w:val="en-GB"/>
        </w:rPr>
        <w:t>ve completed</w:t>
      </w:r>
      <w:r w:rsidR="00932AE5">
        <w:rPr>
          <w:rFonts w:asciiTheme="minorHAnsi" w:hAnsiTheme="minorHAnsi"/>
          <w:b/>
          <w:sz w:val="24"/>
          <w:lang w:val="en-GB"/>
        </w:rPr>
        <w:t xml:space="preserve">  </w:t>
      </w:r>
      <w:r w:rsidR="00653C58">
        <w:rPr>
          <w:rFonts w:asciiTheme="minorHAnsi" w:hAnsiTheme="minorHAnsi"/>
          <w:b/>
          <w:sz w:val="24"/>
          <w:lang w:val="en-GB"/>
        </w:rPr>
        <w:t>Manual</w:t>
      </w:r>
      <w:r w:rsidR="00DB3EA6">
        <w:rPr>
          <w:rFonts w:asciiTheme="minorHAnsi" w:hAnsiTheme="minorHAnsi"/>
          <w:b/>
          <w:sz w:val="24"/>
          <w:lang w:val="en-GB"/>
        </w:rPr>
        <w:t xml:space="preserve"> Testing</w:t>
      </w:r>
      <w:r w:rsidR="00DC2A47">
        <w:rPr>
          <w:rFonts w:asciiTheme="minorHAnsi" w:hAnsiTheme="minorHAnsi"/>
          <w:b/>
          <w:sz w:val="24"/>
          <w:lang w:val="en-GB"/>
        </w:rPr>
        <w:t xml:space="preserve"> </w:t>
      </w:r>
      <w:r w:rsidR="00554CF6">
        <w:rPr>
          <w:rFonts w:asciiTheme="minorHAnsi" w:hAnsiTheme="minorHAnsi"/>
          <w:sz w:val="24"/>
          <w:lang w:val="en-GB"/>
        </w:rPr>
        <w:t xml:space="preserve">training for students by </w:t>
      </w:r>
      <w:r w:rsidR="00510909">
        <w:rPr>
          <w:rFonts w:asciiTheme="minorHAnsi" w:hAnsiTheme="minorHAnsi"/>
          <w:b/>
          <w:sz w:val="24"/>
          <w:lang w:val="en-GB"/>
        </w:rPr>
        <w:t>01</w:t>
      </w:r>
      <w:r w:rsidR="00CF2533">
        <w:rPr>
          <w:rFonts w:asciiTheme="minorHAnsi" w:hAnsiTheme="minorHAnsi"/>
          <w:b/>
          <w:sz w:val="24"/>
          <w:lang w:val="en-GB"/>
        </w:rPr>
        <w:t xml:space="preserve"> </w:t>
      </w:r>
      <w:r w:rsidR="00510909">
        <w:rPr>
          <w:rFonts w:asciiTheme="minorHAnsi" w:hAnsiTheme="minorHAnsi"/>
          <w:b/>
          <w:sz w:val="24"/>
          <w:lang w:val="en-GB"/>
        </w:rPr>
        <w:t>June</w:t>
      </w:r>
      <w:r w:rsidR="002E2B17">
        <w:rPr>
          <w:rFonts w:asciiTheme="minorHAnsi" w:hAnsiTheme="minorHAnsi"/>
          <w:b/>
          <w:sz w:val="24"/>
          <w:lang w:val="en-GB"/>
        </w:rPr>
        <w:t xml:space="preserve"> 202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r w:rsidR="00C562AE">
        <w:rPr>
          <w:rFonts w:asciiTheme="minorHAnsi" w:hAnsiTheme="minorHAnsi"/>
          <w:sz w:val="24"/>
          <w:lang w:val="en-GB"/>
        </w:rPr>
        <w:t>and t</w:t>
      </w:r>
      <w:r w:rsidR="00374159">
        <w:rPr>
          <w:rFonts w:asciiTheme="minorHAnsi" w:hAnsiTheme="minorHAnsi"/>
          <w:sz w:val="24"/>
          <w:lang w:val="en-GB"/>
        </w:rPr>
        <w:t xml:space="preserve">he payment of amount </w:t>
      </w:r>
      <w:r w:rsidR="00510909">
        <w:rPr>
          <w:rFonts w:asciiTheme="minorHAnsi" w:hAnsiTheme="minorHAnsi"/>
          <w:b/>
          <w:sz w:val="24"/>
          <w:lang w:val="en-GB"/>
        </w:rPr>
        <w:t>12960</w:t>
      </w:r>
      <w:r w:rsidR="00C01C83">
        <w:rPr>
          <w:rFonts w:asciiTheme="minorHAnsi" w:hAnsiTheme="minorHAnsi"/>
          <w:sz w:val="24"/>
          <w:lang w:val="en-GB"/>
        </w:rPr>
        <w:t xml:space="preserve"> for</w:t>
      </w:r>
      <w:r w:rsidR="00C562AE">
        <w:rPr>
          <w:rFonts w:asciiTheme="minorHAnsi" w:hAnsiTheme="minorHAnsi"/>
          <w:sz w:val="24"/>
          <w:lang w:val="en-GB"/>
        </w:rPr>
        <w:t xml:space="preserve"> the training is been released from the company on</w:t>
      </w:r>
      <w:r w:rsidR="00ED1370">
        <w:rPr>
          <w:rFonts w:asciiTheme="minorHAnsi" w:hAnsiTheme="minorHAnsi"/>
          <w:sz w:val="24"/>
          <w:lang w:val="en-GB"/>
        </w:rPr>
        <w:t xml:space="preserve"> </w:t>
      </w:r>
      <w:r w:rsidR="0096446D">
        <w:rPr>
          <w:rFonts w:asciiTheme="minorHAnsi" w:hAnsiTheme="minorHAnsi"/>
          <w:sz w:val="24"/>
          <w:lang w:val="en-GB"/>
        </w:rPr>
        <w:t xml:space="preserve"> </w:t>
      </w:r>
      <w:r w:rsidR="0059510A">
        <w:rPr>
          <w:rFonts w:asciiTheme="minorHAnsi" w:hAnsiTheme="minorHAnsi"/>
          <w:b/>
          <w:sz w:val="24"/>
          <w:highlight w:val="yellow"/>
          <w:lang w:val="en-GB"/>
        </w:rPr>
        <w:t>1</w:t>
      </w:r>
      <w:r w:rsidR="00A9526E">
        <w:rPr>
          <w:rFonts w:asciiTheme="minorHAnsi" w:hAnsiTheme="minorHAnsi"/>
          <w:b/>
          <w:sz w:val="24"/>
          <w:highlight w:val="yellow"/>
          <w:lang w:val="en-GB"/>
        </w:rPr>
        <w:t>0</w:t>
      </w:r>
      <w:r w:rsidR="009D29B7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510909">
        <w:rPr>
          <w:rFonts w:asciiTheme="minorHAnsi" w:hAnsiTheme="minorHAnsi"/>
          <w:b/>
          <w:sz w:val="24"/>
          <w:highlight w:val="yellow"/>
          <w:lang w:val="en-GB"/>
        </w:rPr>
        <w:t>June</w:t>
      </w:r>
      <w:r w:rsidR="00B8032D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2E2B17">
        <w:rPr>
          <w:rFonts w:asciiTheme="minorHAnsi" w:hAnsiTheme="minorHAnsi"/>
          <w:b/>
          <w:sz w:val="24"/>
          <w:lang w:val="en-GB"/>
        </w:rPr>
        <w:t>20</w:t>
      </w:r>
      <w:r w:rsidR="006812B6">
        <w:rPr>
          <w:rFonts w:asciiTheme="minorHAnsi" w:hAnsiTheme="minorHAnsi"/>
          <w:b/>
          <w:sz w:val="24"/>
          <w:lang w:val="en-GB"/>
        </w:rPr>
        <w:t>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C562AE" w:rsidRPr="006F7EF2">
        <w:rPr>
          <w:rFonts w:asciiTheme="minorHAnsi" w:hAnsiTheme="minorHAnsi"/>
          <w:b/>
          <w:sz w:val="24"/>
          <w:lang w:val="en-GB"/>
        </w:rPr>
        <w:t xml:space="preserve"> </w:t>
      </w:r>
      <w:r w:rsidR="0096446D">
        <w:rPr>
          <w:rFonts w:asciiTheme="minorHAnsi" w:hAnsiTheme="minorHAnsi"/>
          <w:b/>
          <w:sz w:val="24"/>
          <w:lang w:val="en-GB"/>
        </w:rPr>
        <w:t xml:space="preserve"> .</w:t>
      </w:r>
    </w:p>
    <w:p w14:paraId="2C6CA45E" w14:textId="77777777" w:rsidR="0096446D" w:rsidRDefault="0096446D">
      <w:pPr>
        <w:rPr>
          <w:rFonts w:asciiTheme="minorHAnsi" w:hAnsiTheme="minorHAnsi"/>
          <w:sz w:val="24"/>
          <w:lang w:val="en-GB"/>
        </w:rPr>
      </w:pPr>
    </w:p>
    <w:p w14:paraId="4A2FC3AC" w14:textId="54AF3CC7" w:rsidR="00B8032D" w:rsidRDefault="000C4D7E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>Regards</w:t>
      </w:r>
      <w:r w:rsidR="00D158F7">
        <w:rPr>
          <w:rFonts w:asciiTheme="minorHAnsi" w:hAnsiTheme="minorHAnsi"/>
          <w:sz w:val="24"/>
          <w:lang w:val="en-GB"/>
        </w:rPr>
        <w:t>,</w:t>
      </w:r>
    </w:p>
    <w:p w14:paraId="25726917" w14:textId="29A7E532" w:rsidR="000C5451" w:rsidRDefault="002E2B17" w:rsidP="00E40A8C">
      <w:pPr>
        <w:rPr>
          <w:rFonts w:ascii="Calibri" w:hAnsi="Calibri"/>
          <w:b/>
          <w:sz w:val="24"/>
          <w:lang w:val="en-GB"/>
        </w:rPr>
      </w:pPr>
      <w:r>
        <w:rPr>
          <w:rFonts w:ascii="Calibri" w:hAnsi="Calibri"/>
          <w:b/>
          <w:sz w:val="24"/>
          <w:lang w:val="en-GB"/>
        </w:rPr>
        <w:t>Sudeer</w:t>
      </w:r>
    </w:p>
    <w:p w14:paraId="31365566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C76ECD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4967E1B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314A465A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979B8A0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665F5E86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32B02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030B6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A93BDD2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2FFD0863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1AC386F6" w14:textId="2B441ACA" w:rsidR="00A86E8D" w:rsidRDefault="00DE0E53" w:rsidP="00782ED8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Total Students:</w:t>
      </w:r>
      <w:r w:rsidR="006F7C50">
        <w:rPr>
          <w:rFonts w:ascii="Calibri" w:hAnsi="Calibri"/>
          <w:b/>
          <w:sz w:val="24"/>
        </w:rPr>
        <w:t xml:space="preserve"> </w:t>
      </w:r>
      <w:r w:rsidR="003E2BC5">
        <w:rPr>
          <w:rFonts w:ascii="Calibri" w:hAnsi="Calibri"/>
          <w:b/>
          <w:sz w:val="24"/>
        </w:rPr>
        <w:t>12</w:t>
      </w:r>
    </w:p>
    <w:p w14:paraId="6EC47007" w14:textId="77777777" w:rsidR="002735CD" w:rsidRDefault="002735CD" w:rsidP="00782ED8">
      <w:pPr>
        <w:rPr>
          <w:rFonts w:ascii="Calibri" w:hAnsi="Calibri"/>
          <w:b/>
          <w:sz w:val="24"/>
        </w:rPr>
      </w:pPr>
    </w:p>
    <w:tbl>
      <w:tblPr>
        <w:tblW w:w="8720" w:type="dxa"/>
        <w:tblInd w:w="118" w:type="dxa"/>
        <w:tblLook w:val="04A0" w:firstRow="1" w:lastRow="0" w:firstColumn="1" w:lastColumn="0" w:noHBand="0" w:noVBand="1"/>
      </w:tblPr>
      <w:tblGrid>
        <w:gridCol w:w="960"/>
        <w:gridCol w:w="2720"/>
        <w:gridCol w:w="3300"/>
        <w:gridCol w:w="1740"/>
      </w:tblGrid>
      <w:tr w:rsidR="003E2BC5" w:rsidRPr="003E2BC5" w14:paraId="4EEC9996" w14:textId="77777777" w:rsidTr="003E2BC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7D3ECD" w14:textId="77777777" w:rsidR="003E2BC5" w:rsidRPr="003E2BC5" w:rsidRDefault="003E2BC5" w:rsidP="003E2BC5">
            <w:pPr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3E2BC5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Sl No</w:t>
            </w:r>
          </w:p>
        </w:tc>
        <w:tc>
          <w:tcPr>
            <w:tcW w:w="2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DF0E20" w14:textId="77777777" w:rsidR="003E2BC5" w:rsidRPr="003E2BC5" w:rsidRDefault="003E2BC5" w:rsidP="003E2BC5">
            <w:pPr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3E2BC5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Student Name</w:t>
            </w:r>
          </w:p>
        </w:tc>
        <w:tc>
          <w:tcPr>
            <w:tcW w:w="33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2D9853" w14:textId="77777777" w:rsidR="003E2BC5" w:rsidRPr="003E2BC5" w:rsidRDefault="003E2BC5" w:rsidP="003E2BC5">
            <w:pPr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3E2BC5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Email Id</w:t>
            </w:r>
          </w:p>
        </w:tc>
        <w:tc>
          <w:tcPr>
            <w:tcW w:w="17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39728E" w14:textId="77777777" w:rsidR="003E2BC5" w:rsidRPr="003E2BC5" w:rsidRDefault="003E2BC5" w:rsidP="003E2BC5">
            <w:pPr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3E2BC5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Phone Number</w:t>
            </w:r>
          </w:p>
        </w:tc>
      </w:tr>
      <w:tr w:rsidR="003E2BC5" w:rsidRPr="003E2BC5" w14:paraId="0952913D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EDD3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ABCC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JAYAPRAKASH P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30E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jayaprakash7797@gmail.com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FE6D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9786723758</w:t>
            </w:r>
          </w:p>
        </w:tc>
      </w:tr>
      <w:tr w:rsidR="003E2BC5" w:rsidRPr="003E2BC5" w14:paraId="488592B8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8B88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A6FE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Jaishankar L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5CC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jaishankar0497@gmail.com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FD6F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8870627874</w:t>
            </w:r>
          </w:p>
        </w:tc>
      </w:tr>
      <w:tr w:rsidR="003E2BC5" w:rsidRPr="003E2BC5" w14:paraId="5D34133E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7F60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5A3E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Muneera Ayoub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EA99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munirayub11@gmail.com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C9D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8310253766</w:t>
            </w:r>
          </w:p>
        </w:tc>
      </w:tr>
      <w:tr w:rsidR="003E2BC5" w:rsidRPr="003E2BC5" w14:paraId="0A34976E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140E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3175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KAVYASHREE H.S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1D37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Kavyashree116717@gmail.com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73EF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8904704077</w:t>
            </w:r>
          </w:p>
        </w:tc>
      </w:tr>
      <w:tr w:rsidR="003E2BC5" w:rsidRPr="003E2BC5" w14:paraId="4841C03C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1740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C63F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Divya Lakshmi 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2A1E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sheshu207@gmail.com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8277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7200208297</w:t>
            </w:r>
          </w:p>
        </w:tc>
      </w:tr>
      <w:tr w:rsidR="003E2BC5" w:rsidRPr="003E2BC5" w14:paraId="041182AA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FB2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6799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Avinash Kumar 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1A72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avinash16aug@gmail.com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544A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9944788872</w:t>
            </w:r>
          </w:p>
        </w:tc>
      </w:tr>
      <w:tr w:rsidR="003E2BC5" w:rsidRPr="003E2BC5" w14:paraId="5C477CDF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56D3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B6CB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Ganga 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50ED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gangasujiksr1@gmail.com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835E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8754249829</w:t>
            </w:r>
          </w:p>
        </w:tc>
      </w:tr>
      <w:tr w:rsidR="003E2BC5" w:rsidRPr="003E2BC5" w14:paraId="21BE70DC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5B0B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7B48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Iswarya 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3B2B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vinothish22@gmail.com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BB6F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9487230567</w:t>
            </w:r>
          </w:p>
        </w:tc>
      </w:tr>
      <w:tr w:rsidR="003E2BC5" w:rsidRPr="003E2BC5" w14:paraId="703FDFC6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721A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28A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Vivek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F2D6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s.vivekkamala@gmail.com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A208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7639106330</w:t>
            </w:r>
          </w:p>
        </w:tc>
      </w:tr>
      <w:tr w:rsidR="003E2BC5" w:rsidRPr="003E2BC5" w14:paraId="40F0D9BC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AB16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4414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M srilakshmi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258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srilakireddy16@gmail.com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B635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8309678638</w:t>
            </w:r>
          </w:p>
        </w:tc>
      </w:tr>
      <w:tr w:rsidR="003E2BC5" w:rsidRPr="003E2BC5" w14:paraId="73FDCC8D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9E6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7D22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Santhanu Raja 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F80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santhanumfe@gmail.com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CCA6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9901775775</w:t>
            </w:r>
          </w:p>
        </w:tc>
      </w:tr>
      <w:tr w:rsidR="003E2BC5" w:rsidRPr="003E2BC5" w14:paraId="6E3B8DB6" w14:textId="77777777" w:rsidTr="003E2B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2BAA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0F12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Agnes Jacinth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F81B" w14:textId="77777777" w:rsidR="003E2BC5" w:rsidRPr="003E2BC5" w:rsidRDefault="003E2BC5" w:rsidP="003E2BC5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agnesjacinth15@gmail.com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A74" w14:textId="77777777" w:rsidR="003E2BC5" w:rsidRPr="003E2BC5" w:rsidRDefault="003E2BC5" w:rsidP="003E2BC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E2BC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8870525363</w:t>
            </w:r>
          </w:p>
        </w:tc>
      </w:tr>
    </w:tbl>
    <w:p w14:paraId="0C136A3F" w14:textId="77777777" w:rsidR="00782ED8" w:rsidRDefault="00782ED8" w:rsidP="00782ED8">
      <w:pPr>
        <w:rPr>
          <w:rFonts w:ascii="Calibri" w:hAnsi="Calibri"/>
          <w:b/>
          <w:sz w:val="24"/>
        </w:rPr>
      </w:pPr>
    </w:p>
    <w:p w14:paraId="04B4127E" w14:textId="77777777" w:rsidR="00DE0E53" w:rsidRPr="00B00D04" w:rsidRDefault="00DE0E53" w:rsidP="00DE0E53">
      <w:pPr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Account Details</w:t>
      </w:r>
    </w:p>
    <w:p w14:paraId="0B361849" w14:textId="77777777" w:rsidR="00DE0E53" w:rsidRPr="00B00D04" w:rsidRDefault="00DE0E53" w:rsidP="00DE0E53">
      <w:pPr>
        <w:rPr>
          <w:rFonts w:asciiTheme="minorHAnsi" w:hAnsiTheme="minorHAnsi"/>
          <w:sz w:val="24"/>
          <w:lang w:val="en-GB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5180"/>
        <w:gridCol w:w="5180"/>
      </w:tblGrid>
      <w:tr w:rsidR="00DE0E53" w:rsidRPr="00B00D04" w14:paraId="65ACB4FE" w14:textId="77777777" w:rsidTr="0059429F">
        <w:trPr>
          <w:trHeight w:val="336"/>
        </w:trPr>
        <w:tc>
          <w:tcPr>
            <w:tcW w:w="5180" w:type="dxa"/>
          </w:tcPr>
          <w:p w14:paraId="354E57F3" w14:textId="77777777" w:rsidR="00DE0E53" w:rsidRPr="00B00D04" w:rsidRDefault="00DE0E53" w:rsidP="0059429F">
            <w:pPr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Name as per bank account:</w:t>
            </w:r>
          </w:p>
        </w:tc>
        <w:tc>
          <w:tcPr>
            <w:tcW w:w="5180" w:type="dxa"/>
          </w:tcPr>
          <w:p w14:paraId="1990DE4B" w14:textId="2478FD3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Suryababu</w:t>
            </w:r>
          </w:p>
        </w:tc>
      </w:tr>
      <w:tr w:rsidR="00DE0E53" w:rsidRPr="00B00D04" w14:paraId="43364722" w14:textId="77777777" w:rsidTr="0059429F">
        <w:trPr>
          <w:trHeight w:val="399"/>
        </w:trPr>
        <w:tc>
          <w:tcPr>
            <w:tcW w:w="5180" w:type="dxa"/>
          </w:tcPr>
          <w:p w14:paraId="2DA854A2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Number:</w:t>
            </w:r>
          </w:p>
        </w:tc>
        <w:tc>
          <w:tcPr>
            <w:tcW w:w="5180" w:type="dxa"/>
          </w:tcPr>
          <w:p w14:paraId="2DC394F5" w14:textId="60D00CF4" w:rsidR="00DE0E53" w:rsidRPr="00A34A35" w:rsidRDefault="006F7C50" w:rsidP="0059429F">
            <w:pP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</w:pPr>
            <w: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  <w:t>31804240734</w:t>
            </w:r>
          </w:p>
        </w:tc>
      </w:tr>
      <w:tr w:rsidR="00DE0E53" w:rsidRPr="00B00D04" w14:paraId="4B004EB6" w14:textId="77777777" w:rsidTr="0059429F">
        <w:trPr>
          <w:trHeight w:val="399"/>
        </w:trPr>
        <w:tc>
          <w:tcPr>
            <w:tcW w:w="5180" w:type="dxa"/>
          </w:tcPr>
          <w:p w14:paraId="1453ABCF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Type:</w:t>
            </w:r>
          </w:p>
        </w:tc>
        <w:tc>
          <w:tcPr>
            <w:tcW w:w="5180" w:type="dxa"/>
          </w:tcPr>
          <w:p w14:paraId="68F2F079" w14:textId="765A7259" w:rsidR="00DE0E53" w:rsidRPr="00C01761" w:rsidRDefault="006F7C50" w:rsidP="0059429F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Savings</w:t>
            </w:r>
          </w:p>
        </w:tc>
      </w:tr>
      <w:tr w:rsidR="00DE0E53" w:rsidRPr="00B00D04" w14:paraId="19737514" w14:textId="77777777" w:rsidTr="0059429F">
        <w:trPr>
          <w:trHeight w:val="399"/>
        </w:trPr>
        <w:tc>
          <w:tcPr>
            <w:tcW w:w="5180" w:type="dxa"/>
          </w:tcPr>
          <w:p w14:paraId="65D88683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Bank Name:</w:t>
            </w:r>
          </w:p>
        </w:tc>
        <w:tc>
          <w:tcPr>
            <w:tcW w:w="5180" w:type="dxa"/>
          </w:tcPr>
          <w:p w14:paraId="3EAD4D18" w14:textId="72E4BB05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</w:t>
            </w:r>
          </w:p>
        </w:tc>
      </w:tr>
      <w:tr w:rsidR="00DE0E53" w:rsidRPr="00B00D04" w14:paraId="7F2ED724" w14:textId="77777777" w:rsidTr="0059429F">
        <w:trPr>
          <w:trHeight w:val="399"/>
        </w:trPr>
        <w:tc>
          <w:tcPr>
            <w:tcW w:w="5180" w:type="dxa"/>
          </w:tcPr>
          <w:p w14:paraId="7D5F2E31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Branch:</w:t>
            </w:r>
          </w:p>
        </w:tc>
        <w:tc>
          <w:tcPr>
            <w:tcW w:w="5180" w:type="dxa"/>
          </w:tcPr>
          <w:p w14:paraId="477C1B44" w14:textId="71F97341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Honnali</w:t>
            </w:r>
          </w:p>
        </w:tc>
      </w:tr>
      <w:tr w:rsidR="00DE0E53" w:rsidRPr="00B00D04" w14:paraId="566CBE27" w14:textId="77777777" w:rsidTr="0059429F">
        <w:trPr>
          <w:trHeight w:val="399"/>
        </w:trPr>
        <w:tc>
          <w:tcPr>
            <w:tcW w:w="5180" w:type="dxa"/>
          </w:tcPr>
          <w:p w14:paraId="43007F4E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IFSC Code:</w:t>
            </w:r>
          </w:p>
        </w:tc>
        <w:tc>
          <w:tcPr>
            <w:tcW w:w="5180" w:type="dxa"/>
          </w:tcPr>
          <w:p w14:paraId="0520BDAA" w14:textId="77777777" w:rsidR="00DE0E53" w:rsidRPr="00A34A35" w:rsidRDefault="00DE0E53" w:rsidP="0059429F">
            <w:pPr>
              <w:shd w:val="clear" w:color="auto" w:fill="FFFFFF"/>
              <w:rPr>
                <w:rFonts w:cs="Arial"/>
                <w:color w:val="222222"/>
                <w:sz w:val="24"/>
              </w:rPr>
            </w:pPr>
          </w:p>
          <w:p w14:paraId="5418CC91" w14:textId="01BF01A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SBIN0011265</w:t>
            </w:r>
          </w:p>
        </w:tc>
      </w:tr>
      <w:tr w:rsidR="00DE0E53" w:rsidRPr="00B00D04" w14:paraId="7540D314" w14:textId="77777777" w:rsidTr="0059429F">
        <w:trPr>
          <w:trHeight w:val="399"/>
        </w:trPr>
        <w:tc>
          <w:tcPr>
            <w:tcW w:w="5180" w:type="dxa"/>
          </w:tcPr>
          <w:p w14:paraId="24C7B217" w14:textId="77777777" w:rsidR="00DE0E53" w:rsidRPr="00B00D04" w:rsidRDefault="00DE0E53" w:rsidP="0059429F">
            <w:pPr>
              <w:rPr>
                <w:rFonts w:asciiTheme="minorHAnsi" w:hAnsiTheme="minorHAnsi"/>
                <w:color w:val="1F497D"/>
                <w:sz w:val="24"/>
              </w:rPr>
            </w:pPr>
            <w:r>
              <w:rPr>
                <w:rFonts w:asciiTheme="minorHAnsi" w:hAnsiTheme="minorHAnsi"/>
                <w:color w:val="1F497D"/>
                <w:sz w:val="24"/>
              </w:rPr>
              <w:t>Pan Number:</w:t>
            </w:r>
          </w:p>
        </w:tc>
        <w:tc>
          <w:tcPr>
            <w:tcW w:w="5180" w:type="dxa"/>
          </w:tcPr>
          <w:p w14:paraId="1C07E09E" w14:textId="48087AAB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HTTPS3557P</w:t>
            </w:r>
          </w:p>
        </w:tc>
      </w:tr>
    </w:tbl>
    <w:p w14:paraId="52EEA39F" w14:textId="77777777" w:rsidR="00DE0E53" w:rsidRDefault="00DE0E53" w:rsidP="00E40A8C">
      <w:pPr>
        <w:rPr>
          <w:rFonts w:asciiTheme="minorHAnsi" w:hAnsiTheme="minorHAnsi"/>
          <w:sz w:val="24"/>
          <w:lang w:val="en-GB"/>
        </w:rPr>
      </w:pPr>
    </w:p>
    <w:p w14:paraId="2807E042" w14:textId="77777777" w:rsidR="000C5451" w:rsidRDefault="000C5451">
      <w:pPr>
        <w:rPr>
          <w:rFonts w:asciiTheme="minorHAnsi" w:hAnsiTheme="minorHAnsi"/>
          <w:sz w:val="24"/>
          <w:lang w:val="en-GB"/>
        </w:rPr>
      </w:pPr>
    </w:p>
    <w:p w14:paraId="5133011E" w14:textId="77777777" w:rsidR="000C5451" w:rsidRPr="00B00D04" w:rsidRDefault="000C5451">
      <w:pPr>
        <w:rPr>
          <w:rFonts w:asciiTheme="minorHAnsi" w:hAnsiTheme="minorHAnsi"/>
          <w:sz w:val="24"/>
          <w:lang w:val="en-GB"/>
        </w:rPr>
      </w:pPr>
    </w:p>
    <w:p w14:paraId="2CBEBE22" w14:textId="77777777" w:rsidR="008E01A4" w:rsidRPr="00B00D04" w:rsidRDefault="008E01A4">
      <w:pPr>
        <w:jc w:val="center"/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THANK YOU FOR YOUR BUSINESS!</w:t>
      </w:r>
    </w:p>
    <w:sectPr w:rsidR="008E01A4" w:rsidRPr="00B00D04" w:rsidSect="0080123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6D43E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883E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EC543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BD412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3605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4E86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02BA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5693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9606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B46E8F"/>
    <w:multiLevelType w:val="hybridMultilevel"/>
    <w:tmpl w:val="5D4C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19815">
    <w:abstractNumId w:val="0"/>
  </w:num>
  <w:num w:numId="2" w16cid:durableId="106590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sDQ3MTYzsDQxs7BU0lEKTi0uzszPAykwqQUAr8ZHPywAAAA="/>
  </w:docVars>
  <w:rsids>
    <w:rsidRoot w:val="008E01A4"/>
    <w:rsid w:val="00015649"/>
    <w:rsid w:val="00035F52"/>
    <w:rsid w:val="00046862"/>
    <w:rsid w:val="0005573F"/>
    <w:rsid w:val="0007736E"/>
    <w:rsid w:val="000836E6"/>
    <w:rsid w:val="000A007B"/>
    <w:rsid w:val="000B060E"/>
    <w:rsid w:val="000B2955"/>
    <w:rsid w:val="000C40DC"/>
    <w:rsid w:val="000C4392"/>
    <w:rsid w:val="000C4D7E"/>
    <w:rsid w:val="000C5451"/>
    <w:rsid w:val="000E46E5"/>
    <w:rsid w:val="000E729B"/>
    <w:rsid w:val="00100436"/>
    <w:rsid w:val="00113091"/>
    <w:rsid w:val="00113F5A"/>
    <w:rsid w:val="0011485B"/>
    <w:rsid w:val="001476E8"/>
    <w:rsid w:val="001503B9"/>
    <w:rsid w:val="001561D2"/>
    <w:rsid w:val="00160602"/>
    <w:rsid w:val="00167343"/>
    <w:rsid w:val="0019253F"/>
    <w:rsid w:val="001A01BE"/>
    <w:rsid w:val="001B289C"/>
    <w:rsid w:val="001B4851"/>
    <w:rsid w:val="001C111D"/>
    <w:rsid w:val="001C5F86"/>
    <w:rsid w:val="001D3D88"/>
    <w:rsid w:val="001F49BD"/>
    <w:rsid w:val="002008B2"/>
    <w:rsid w:val="00201914"/>
    <w:rsid w:val="002134EC"/>
    <w:rsid w:val="00227EDC"/>
    <w:rsid w:val="002365FB"/>
    <w:rsid w:val="00237B08"/>
    <w:rsid w:val="002446B9"/>
    <w:rsid w:val="002640D9"/>
    <w:rsid w:val="002735CD"/>
    <w:rsid w:val="002A73D0"/>
    <w:rsid w:val="002B7229"/>
    <w:rsid w:val="002C1BB8"/>
    <w:rsid w:val="002D1828"/>
    <w:rsid w:val="002E2B17"/>
    <w:rsid w:val="002F787F"/>
    <w:rsid w:val="00304FE9"/>
    <w:rsid w:val="00332D4A"/>
    <w:rsid w:val="00345887"/>
    <w:rsid w:val="00347D4D"/>
    <w:rsid w:val="0035243F"/>
    <w:rsid w:val="003635B6"/>
    <w:rsid w:val="003700FA"/>
    <w:rsid w:val="00371448"/>
    <w:rsid w:val="00374159"/>
    <w:rsid w:val="0038423A"/>
    <w:rsid w:val="003932D3"/>
    <w:rsid w:val="003A60F4"/>
    <w:rsid w:val="003A6E54"/>
    <w:rsid w:val="003A79EE"/>
    <w:rsid w:val="003B490B"/>
    <w:rsid w:val="003B6ECC"/>
    <w:rsid w:val="003C57AA"/>
    <w:rsid w:val="003C60A6"/>
    <w:rsid w:val="003E2BC5"/>
    <w:rsid w:val="003F40BE"/>
    <w:rsid w:val="003F69E8"/>
    <w:rsid w:val="0040589A"/>
    <w:rsid w:val="00417DBE"/>
    <w:rsid w:val="0042307B"/>
    <w:rsid w:val="00430CDC"/>
    <w:rsid w:val="00432842"/>
    <w:rsid w:val="004575FD"/>
    <w:rsid w:val="004810E8"/>
    <w:rsid w:val="00485D05"/>
    <w:rsid w:val="004D08CB"/>
    <w:rsid w:val="004E2034"/>
    <w:rsid w:val="004E3E20"/>
    <w:rsid w:val="00510909"/>
    <w:rsid w:val="005256BD"/>
    <w:rsid w:val="00527D86"/>
    <w:rsid w:val="00554CF6"/>
    <w:rsid w:val="00562DA4"/>
    <w:rsid w:val="00563A2B"/>
    <w:rsid w:val="00567353"/>
    <w:rsid w:val="00570745"/>
    <w:rsid w:val="005730FA"/>
    <w:rsid w:val="0059510A"/>
    <w:rsid w:val="005A05B5"/>
    <w:rsid w:val="005B2386"/>
    <w:rsid w:val="005B6A90"/>
    <w:rsid w:val="005E2B0A"/>
    <w:rsid w:val="005E414A"/>
    <w:rsid w:val="005E74B6"/>
    <w:rsid w:val="005E7DC8"/>
    <w:rsid w:val="005F218B"/>
    <w:rsid w:val="005F4B1C"/>
    <w:rsid w:val="0060057F"/>
    <w:rsid w:val="0061726D"/>
    <w:rsid w:val="006260C2"/>
    <w:rsid w:val="00641547"/>
    <w:rsid w:val="00653C58"/>
    <w:rsid w:val="0066526D"/>
    <w:rsid w:val="006812B6"/>
    <w:rsid w:val="00683DB6"/>
    <w:rsid w:val="00692678"/>
    <w:rsid w:val="006A1F23"/>
    <w:rsid w:val="006B07CE"/>
    <w:rsid w:val="006B5B0D"/>
    <w:rsid w:val="006C2D0F"/>
    <w:rsid w:val="006D5393"/>
    <w:rsid w:val="006E10F0"/>
    <w:rsid w:val="006F6F30"/>
    <w:rsid w:val="006F7C50"/>
    <w:rsid w:val="006F7EF2"/>
    <w:rsid w:val="00700625"/>
    <w:rsid w:val="007134ED"/>
    <w:rsid w:val="00733DC6"/>
    <w:rsid w:val="0075211E"/>
    <w:rsid w:val="00754E67"/>
    <w:rsid w:val="00757156"/>
    <w:rsid w:val="00775990"/>
    <w:rsid w:val="00782ED8"/>
    <w:rsid w:val="007845BE"/>
    <w:rsid w:val="00792F42"/>
    <w:rsid w:val="007935C7"/>
    <w:rsid w:val="007C1AF0"/>
    <w:rsid w:val="007C50E0"/>
    <w:rsid w:val="007D0D3A"/>
    <w:rsid w:val="007D2800"/>
    <w:rsid w:val="007D502A"/>
    <w:rsid w:val="007D6096"/>
    <w:rsid w:val="007E6C46"/>
    <w:rsid w:val="007F1EF5"/>
    <w:rsid w:val="007F23DA"/>
    <w:rsid w:val="00801234"/>
    <w:rsid w:val="008065F9"/>
    <w:rsid w:val="0082284B"/>
    <w:rsid w:val="008260EB"/>
    <w:rsid w:val="008272AD"/>
    <w:rsid w:val="008343F6"/>
    <w:rsid w:val="0087137F"/>
    <w:rsid w:val="008B31CD"/>
    <w:rsid w:val="008D4C78"/>
    <w:rsid w:val="008E01A4"/>
    <w:rsid w:val="008F0BAA"/>
    <w:rsid w:val="008F146E"/>
    <w:rsid w:val="008F2B96"/>
    <w:rsid w:val="00930F16"/>
    <w:rsid w:val="00931008"/>
    <w:rsid w:val="00932AE5"/>
    <w:rsid w:val="009476E5"/>
    <w:rsid w:val="0096446D"/>
    <w:rsid w:val="00965E26"/>
    <w:rsid w:val="00996AB7"/>
    <w:rsid w:val="009A0DE9"/>
    <w:rsid w:val="009B64CA"/>
    <w:rsid w:val="009C0769"/>
    <w:rsid w:val="009C47CF"/>
    <w:rsid w:val="009D29B7"/>
    <w:rsid w:val="009F783E"/>
    <w:rsid w:val="009F7B5D"/>
    <w:rsid w:val="00A0490D"/>
    <w:rsid w:val="00A06F11"/>
    <w:rsid w:val="00A30C31"/>
    <w:rsid w:val="00A369C3"/>
    <w:rsid w:val="00A36A1B"/>
    <w:rsid w:val="00A40898"/>
    <w:rsid w:val="00A767C0"/>
    <w:rsid w:val="00A836E3"/>
    <w:rsid w:val="00A83A30"/>
    <w:rsid w:val="00A86E8D"/>
    <w:rsid w:val="00A9526E"/>
    <w:rsid w:val="00AA0440"/>
    <w:rsid w:val="00AD04EC"/>
    <w:rsid w:val="00B00D04"/>
    <w:rsid w:val="00B01E23"/>
    <w:rsid w:val="00B37983"/>
    <w:rsid w:val="00B53B52"/>
    <w:rsid w:val="00B63FB8"/>
    <w:rsid w:val="00B74033"/>
    <w:rsid w:val="00B8032D"/>
    <w:rsid w:val="00B8627B"/>
    <w:rsid w:val="00BC26F0"/>
    <w:rsid w:val="00BC67E3"/>
    <w:rsid w:val="00BC75FE"/>
    <w:rsid w:val="00BE25DE"/>
    <w:rsid w:val="00C01761"/>
    <w:rsid w:val="00C01C83"/>
    <w:rsid w:val="00C10A73"/>
    <w:rsid w:val="00C23B4B"/>
    <w:rsid w:val="00C256F9"/>
    <w:rsid w:val="00C470CE"/>
    <w:rsid w:val="00C562AE"/>
    <w:rsid w:val="00C72623"/>
    <w:rsid w:val="00C77765"/>
    <w:rsid w:val="00CA18BB"/>
    <w:rsid w:val="00CA30B4"/>
    <w:rsid w:val="00CB2EBD"/>
    <w:rsid w:val="00CB5F87"/>
    <w:rsid w:val="00CC13D0"/>
    <w:rsid w:val="00CD5366"/>
    <w:rsid w:val="00CF2533"/>
    <w:rsid w:val="00D05EF1"/>
    <w:rsid w:val="00D073CB"/>
    <w:rsid w:val="00D158F7"/>
    <w:rsid w:val="00D53A64"/>
    <w:rsid w:val="00D547AA"/>
    <w:rsid w:val="00D55AD4"/>
    <w:rsid w:val="00D648E2"/>
    <w:rsid w:val="00D70F92"/>
    <w:rsid w:val="00D93B04"/>
    <w:rsid w:val="00DA487F"/>
    <w:rsid w:val="00DA4B21"/>
    <w:rsid w:val="00DB3EA6"/>
    <w:rsid w:val="00DB7E5E"/>
    <w:rsid w:val="00DC2A47"/>
    <w:rsid w:val="00DC6F4E"/>
    <w:rsid w:val="00DE0E53"/>
    <w:rsid w:val="00DE389E"/>
    <w:rsid w:val="00E07735"/>
    <w:rsid w:val="00E12EAA"/>
    <w:rsid w:val="00E20474"/>
    <w:rsid w:val="00E2275E"/>
    <w:rsid w:val="00E33D82"/>
    <w:rsid w:val="00E40748"/>
    <w:rsid w:val="00E40A8C"/>
    <w:rsid w:val="00E41A5B"/>
    <w:rsid w:val="00E43865"/>
    <w:rsid w:val="00E44DCC"/>
    <w:rsid w:val="00E70880"/>
    <w:rsid w:val="00E7260F"/>
    <w:rsid w:val="00EA5B54"/>
    <w:rsid w:val="00EA6B79"/>
    <w:rsid w:val="00EB76B6"/>
    <w:rsid w:val="00ED1370"/>
    <w:rsid w:val="00ED2EAB"/>
    <w:rsid w:val="00F17E89"/>
    <w:rsid w:val="00F3021B"/>
    <w:rsid w:val="00F3027F"/>
    <w:rsid w:val="00F61293"/>
    <w:rsid w:val="00F664AF"/>
    <w:rsid w:val="00F6699A"/>
    <w:rsid w:val="00F73CF7"/>
    <w:rsid w:val="00F9011B"/>
    <w:rsid w:val="00F953A0"/>
    <w:rsid w:val="00FB38E9"/>
    <w:rsid w:val="00FB39E7"/>
    <w:rsid w:val="00FC6A7C"/>
    <w:rsid w:val="00FD28EA"/>
    <w:rsid w:val="00FF2E7A"/>
    <w:rsid w:val="00FF39FB"/>
    <w:rsid w:val="00FF3A76"/>
    <w:rsid w:val="00FF59D7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F1B06"/>
  <w15:docId w15:val="{41F36162-E36E-4824-BE6A-B7C5EB0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23B4B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paragraph" w:styleId="ListParagraph">
    <w:name w:val="List Paragraph"/>
    <w:basedOn w:val="Normal"/>
    <w:uiPriority w:val="34"/>
    <w:qFormat/>
    <w:rsid w:val="00570745"/>
    <w:pPr>
      <w:ind w:left="720"/>
      <w:contextualSpacing/>
    </w:pPr>
  </w:style>
  <w:style w:type="table" w:styleId="TableGrid">
    <w:name w:val="Table Grid"/>
    <w:basedOn w:val="TableNormal"/>
    <w:uiPriority w:val="59"/>
    <w:rsid w:val="00B0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29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7DC8"/>
  </w:style>
  <w:style w:type="character" w:customStyle="1" w:styleId="w8qarf">
    <w:name w:val="w8qarf"/>
    <w:basedOn w:val="DefaultParagraphFont"/>
    <w:rsid w:val="00A369C3"/>
  </w:style>
  <w:style w:type="character" w:customStyle="1" w:styleId="lrzxr">
    <w:name w:val="lrzxr"/>
    <w:basedOn w:val="DefaultParagraphFont"/>
    <w:rsid w:val="00A369C3"/>
  </w:style>
  <w:style w:type="character" w:styleId="UnresolvedMention">
    <w:name w:val="Unresolved Mention"/>
    <w:basedOn w:val="DefaultParagraphFont"/>
    <w:uiPriority w:val="99"/>
    <w:semiHidden/>
    <w:unhideWhenUsed/>
    <w:rsid w:val="006B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9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923419797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66270160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101241526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</w:divsChild>
    </w:div>
    <w:div w:id="163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</Template>
  <TotalTime>1520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Sudeerkumara S</cp:lastModifiedBy>
  <cp:revision>273</cp:revision>
  <cp:lastPrinted>2017-01-03T13:23:00Z</cp:lastPrinted>
  <dcterms:created xsi:type="dcterms:W3CDTF">2017-04-18T09:05:00Z</dcterms:created>
  <dcterms:modified xsi:type="dcterms:W3CDTF">2022-06-05T04:33:00Z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